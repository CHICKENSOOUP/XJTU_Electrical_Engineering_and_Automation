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390C" w14:textId="77777777" w:rsidR="00DC7EEB" w:rsidRDefault="00234E5C" w:rsidP="00C055F4">
      <w:pPr>
        <w:pStyle w:val="ad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noProof/>
          <w:sz w:val="32"/>
          <w:szCs w:val="32"/>
        </w:rPr>
        <w:pict w14:anchorId="36C64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4" type="#_x0000_t75" style="position:absolute;left:0;text-align:left;margin-left:0;margin-top:56.7pt;width:289.05pt;height:67.2pt;z-index:1;mso-position-horizontal:center;mso-position-horizontal-relative:margin;mso-position-vertical-relative:margin">
            <v:imagedata r:id="rId8" o:title="txjtu" gain="0" blacklevel="-.5"/>
            <w10:wrap type="topAndBottom" anchorx="margin" anchory="margin"/>
          </v:shape>
        </w:pict>
      </w:r>
    </w:p>
    <w:p w14:paraId="15CF6850" w14:textId="77777777" w:rsidR="00DC7EEB" w:rsidRPr="00E12A0B" w:rsidRDefault="00DC7EEB" w:rsidP="0041220F">
      <w:pPr>
        <w:pStyle w:val="ad"/>
        <w:spacing w:line="480" w:lineRule="atLeast"/>
        <w:jc w:val="center"/>
        <w:rPr>
          <w:sz w:val="32"/>
          <w:szCs w:val="32"/>
        </w:rPr>
      </w:pPr>
    </w:p>
    <w:p w14:paraId="50E18EB7" w14:textId="77777777" w:rsidR="00DC7EEB" w:rsidRPr="00F46990" w:rsidRDefault="00D67F43" w:rsidP="00DC7EEB">
      <w:pPr>
        <w:pStyle w:val="ad"/>
        <w:spacing w:beforeLines="200" w:before="48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数字电子技术</w:t>
      </w:r>
      <w:r w:rsidR="008E300A">
        <w:rPr>
          <w:rFonts w:hint="eastAsia"/>
          <w:sz w:val="44"/>
          <w:szCs w:val="44"/>
        </w:rPr>
        <w:t>综合实验报告</w:t>
      </w:r>
    </w:p>
    <w:p w14:paraId="782CF185" w14:textId="77777777" w:rsidR="00DC7EEB" w:rsidRPr="00C61188" w:rsidRDefault="00DC7EEB" w:rsidP="00C055F4">
      <w:pPr>
        <w:pStyle w:val="ad"/>
        <w:spacing w:line="480" w:lineRule="atLeast"/>
        <w:jc w:val="center"/>
        <w:rPr>
          <w:noProof/>
          <w:sz w:val="32"/>
          <w:szCs w:val="32"/>
        </w:rPr>
      </w:pPr>
    </w:p>
    <w:p w14:paraId="6F3A82DC" w14:textId="77777777" w:rsidR="00DC7EEB" w:rsidRDefault="00DC7EEB" w:rsidP="00C055F4">
      <w:pPr>
        <w:pStyle w:val="ad"/>
        <w:spacing w:line="480" w:lineRule="atLeast"/>
        <w:jc w:val="center"/>
        <w:rPr>
          <w:noProof/>
          <w:sz w:val="32"/>
          <w:szCs w:val="32"/>
        </w:rPr>
      </w:pPr>
    </w:p>
    <w:p w14:paraId="32BB2264" w14:textId="77777777" w:rsidR="00DC7EEB" w:rsidRDefault="00DC7EEB" w:rsidP="00C055F4">
      <w:pPr>
        <w:pStyle w:val="ad"/>
        <w:spacing w:line="480" w:lineRule="atLeast"/>
        <w:jc w:val="center"/>
        <w:rPr>
          <w:noProof/>
          <w:sz w:val="32"/>
          <w:szCs w:val="32"/>
        </w:rPr>
      </w:pPr>
    </w:p>
    <w:p w14:paraId="50232288" w14:textId="77777777" w:rsidR="00DC7EEB" w:rsidRPr="00CD7ECC" w:rsidRDefault="00DC7EEB" w:rsidP="00C055F4">
      <w:pPr>
        <w:pStyle w:val="ad"/>
        <w:spacing w:line="480" w:lineRule="atLeast"/>
        <w:jc w:val="center"/>
        <w:rPr>
          <w:noProof/>
          <w:sz w:val="32"/>
          <w:szCs w:val="32"/>
        </w:rPr>
      </w:pPr>
    </w:p>
    <w:p w14:paraId="6EF08AD4" w14:textId="77777777" w:rsidR="00B05B6D" w:rsidRPr="00B05B6D" w:rsidRDefault="00B05B6D" w:rsidP="00B05B6D">
      <w:pPr>
        <w:widowControl/>
        <w:snapToGrid w:val="0"/>
        <w:spacing w:line="360" w:lineRule="auto"/>
        <w:ind w:firstLine="643"/>
        <w:rPr>
          <w:rFonts w:ascii="宋体" w:hAnsi="宋体"/>
          <w:b/>
          <w:noProof w:val="0"/>
          <w:color w:val="000000"/>
          <w:sz w:val="32"/>
          <w:u w:val="single"/>
        </w:rPr>
      </w:pPr>
      <w:r w:rsidRPr="00B05B6D">
        <w:rPr>
          <w:rFonts w:ascii="宋体" w:hAnsi="宋体" w:hint="eastAsia"/>
          <w:b/>
          <w:noProof w:val="0"/>
          <w:color w:val="000000"/>
          <w:sz w:val="32"/>
        </w:rPr>
        <w:t>题  目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    </w:t>
      </w:r>
      <w:r w:rsidRPr="00B05B6D">
        <w:rPr>
          <w:rFonts w:ascii="宋体" w:hAnsi="宋体"/>
          <w:b/>
          <w:noProof w:val="0"/>
          <w:color w:val="000000"/>
          <w:sz w:val="32"/>
          <w:u w:val="single"/>
        </w:rPr>
        <w:t xml:space="preserve">   </w:t>
      </w:r>
      <w:r>
        <w:rPr>
          <w:rFonts w:ascii="宋体" w:hAnsi="宋体" w:hint="eastAsia"/>
          <w:b/>
          <w:noProof w:val="0"/>
          <w:color w:val="000000"/>
          <w:sz w:val="32"/>
          <w:u w:val="single"/>
        </w:rPr>
        <w:t>XXXXXXXXXXXXXXXXXXXXX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</w:t>
      </w:r>
      <w:r w:rsidRPr="00B05B6D">
        <w:rPr>
          <w:rFonts w:ascii="宋体" w:hAnsi="宋体"/>
          <w:b/>
          <w:noProof w:val="0"/>
          <w:color w:val="000000"/>
          <w:sz w:val="32"/>
          <w:u w:val="single"/>
        </w:rPr>
        <w:t xml:space="preserve">          </w:t>
      </w:r>
    </w:p>
    <w:p w14:paraId="1D0AD58A" w14:textId="77777777" w:rsidR="00B05B6D" w:rsidRDefault="00B05B6D" w:rsidP="00B05B6D">
      <w:pPr>
        <w:widowControl/>
        <w:spacing w:line="300" w:lineRule="auto"/>
        <w:ind w:firstLineChars="0" w:firstLine="0"/>
        <w:rPr>
          <w:rFonts w:ascii="宋体" w:hAnsi="宋体"/>
          <w:b/>
          <w:noProof w:val="0"/>
          <w:color w:val="000000"/>
          <w:sz w:val="32"/>
          <w:u w:val="single"/>
        </w:rPr>
      </w:pPr>
    </w:p>
    <w:p w14:paraId="43AEBF9D" w14:textId="77777777" w:rsidR="00991A60" w:rsidRDefault="00991A60" w:rsidP="00B05B6D">
      <w:pPr>
        <w:widowControl/>
        <w:spacing w:line="300" w:lineRule="auto"/>
        <w:ind w:firstLineChars="0" w:firstLine="0"/>
        <w:rPr>
          <w:rFonts w:ascii="宋体" w:hAnsi="宋体"/>
          <w:b/>
          <w:noProof w:val="0"/>
          <w:color w:val="000000"/>
          <w:sz w:val="32"/>
          <w:u w:val="single"/>
        </w:rPr>
      </w:pPr>
    </w:p>
    <w:p w14:paraId="21F9B185" w14:textId="77777777" w:rsidR="00991A60" w:rsidRDefault="00991A60" w:rsidP="00B05B6D">
      <w:pPr>
        <w:widowControl/>
        <w:spacing w:line="300" w:lineRule="auto"/>
        <w:ind w:firstLineChars="0" w:firstLine="0"/>
        <w:rPr>
          <w:rFonts w:ascii="宋体" w:hAnsi="宋体"/>
          <w:b/>
          <w:noProof w:val="0"/>
          <w:color w:val="000000"/>
          <w:sz w:val="32"/>
          <w:u w:val="single"/>
        </w:rPr>
      </w:pPr>
    </w:p>
    <w:p w14:paraId="031BF9BC" w14:textId="77777777" w:rsidR="00991A60" w:rsidRPr="00B05B6D" w:rsidRDefault="00991A60" w:rsidP="00B05B6D">
      <w:pPr>
        <w:widowControl/>
        <w:spacing w:line="300" w:lineRule="auto"/>
        <w:ind w:firstLineChars="0" w:firstLine="0"/>
        <w:rPr>
          <w:rFonts w:ascii="宋体" w:hAnsi="宋体"/>
          <w:b/>
          <w:noProof w:val="0"/>
          <w:color w:val="000000"/>
          <w:sz w:val="32"/>
          <w:u w:val="single"/>
        </w:rPr>
      </w:pPr>
    </w:p>
    <w:p w14:paraId="63486089" w14:textId="77777777" w:rsidR="00B05B6D" w:rsidRPr="00B05B6D" w:rsidRDefault="00B05B6D" w:rsidP="00B05B6D">
      <w:pPr>
        <w:widowControl/>
        <w:spacing w:line="300" w:lineRule="auto"/>
        <w:ind w:firstLineChars="0" w:firstLine="0"/>
        <w:rPr>
          <w:rFonts w:ascii="宋体" w:hAnsi="宋体"/>
          <w:b/>
          <w:noProof w:val="0"/>
          <w:color w:val="000000"/>
          <w:sz w:val="32"/>
          <w:u w:val="single"/>
        </w:rPr>
      </w:pPr>
    </w:p>
    <w:p w14:paraId="6AAC4D4C" w14:textId="77777777" w:rsidR="00B05B6D" w:rsidRPr="00B05B6D" w:rsidRDefault="00B05B6D" w:rsidP="006E5DC6">
      <w:pPr>
        <w:widowControl/>
        <w:spacing w:line="300" w:lineRule="auto"/>
        <w:ind w:left="478" w:firstLineChars="431" w:firstLine="1385"/>
        <w:jc w:val="left"/>
        <w:rPr>
          <w:rFonts w:ascii="宋体" w:hAnsi="宋体"/>
          <w:b/>
          <w:noProof w:val="0"/>
          <w:color w:val="000000"/>
          <w:sz w:val="32"/>
        </w:rPr>
      </w:pPr>
      <w:r>
        <w:rPr>
          <w:rFonts w:ascii="宋体" w:hAnsi="宋体"/>
          <w:b/>
          <w:noProof w:val="0"/>
          <w:color w:val="000000"/>
          <w:sz w:val="32"/>
          <w:u w:val="single"/>
        </w:rPr>
        <w:t xml:space="preserve">    </w:t>
      </w:r>
      <w:r>
        <w:rPr>
          <w:rFonts w:ascii="宋体" w:hAnsi="宋体" w:hint="eastAsia"/>
          <w:b/>
          <w:noProof w:val="0"/>
          <w:color w:val="000000"/>
          <w:sz w:val="32"/>
          <w:u w:val="single"/>
        </w:rPr>
        <w:t>XX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    </w:t>
      </w:r>
      <w:r w:rsidRPr="00B05B6D">
        <w:rPr>
          <w:rFonts w:ascii="宋体" w:hAnsi="宋体" w:hint="eastAsia"/>
          <w:b/>
          <w:noProof w:val="0"/>
          <w:color w:val="000000"/>
          <w:sz w:val="32"/>
        </w:rPr>
        <w:t>学院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    </w:t>
      </w:r>
      <w:r>
        <w:rPr>
          <w:rFonts w:ascii="宋体" w:hAnsi="宋体" w:hint="eastAsia"/>
          <w:b/>
          <w:noProof w:val="0"/>
          <w:color w:val="000000"/>
          <w:sz w:val="32"/>
          <w:u w:val="single"/>
        </w:rPr>
        <w:t>X</w:t>
      </w:r>
      <w:r>
        <w:rPr>
          <w:rFonts w:ascii="宋体" w:hAnsi="宋体"/>
          <w:b/>
          <w:noProof w:val="0"/>
          <w:color w:val="000000"/>
          <w:sz w:val="32"/>
          <w:u w:val="single"/>
        </w:rPr>
        <w:t>XXXXXXX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  </w:t>
      </w:r>
      <w:r w:rsidRPr="00B05B6D">
        <w:rPr>
          <w:rFonts w:ascii="宋体" w:hAnsi="宋体" w:hint="eastAsia"/>
          <w:b/>
          <w:noProof w:val="0"/>
          <w:color w:val="000000"/>
          <w:sz w:val="32"/>
        </w:rPr>
        <w:t>系</w:t>
      </w:r>
    </w:p>
    <w:p w14:paraId="6F1E522B" w14:textId="77777777" w:rsidR="00B05B6D" w:rsidRPr="00B05B6D" w:rsidRDefault="00B05B6D" w:rsidP="00B05B6D">
      <w:pPr>
        <w:widowControl/>
        <w:spacing w:line="300" w:lineRule="auto"/>
        <w:ind w:firstLineChars="500" w:firstLine="1606"/>
        <w:rPr>
          <w:rFonts w:ascii="宋体" w:hAnsi="宋体"/>
          <w:b/>
          <w:noProof w:val="0"/>
          <w:color w:val="000000"/>
          <w:sz w:val="32"/>
        </w:rPr>
      </w:pPr>
    </w:p>
    <w:p w14:paraId="79433B98" w14:textId="77777777" w:rsidR="00B05B6D" w:rsidRPr="00B05B6D" w:rsidRDefault="00B05B6D" w:rsidP="006E5DC6">
      <w:pPr>
        <w:widowControl/>
        <w:spacing w:line="300" w:lineRule="auto"/>
        <w:ind w:leftChars="-135" w:left="-324" w:rightChars="-162" w:right="-389" w:firstLine="643"/>
        <w:jc w:val="center"/>
        <w:rPr>
          <w:rFonts w:ascii="宋体" w:hAnsi="宋体"/>
          <w:b/>
          <w:noProof w:val="0"/>
          <w:color w:val="000000"/>
          <w:sz w:val="32"/>
          <w:u w:val="single"/>
        </w:rPr>
      </w:pPr>
      <w:r w:rsidRPr="00B05B6D">
        <w:rPr>
          <w:rFonts w:ascii="宋体" w:hAnsi="宋体" w:hint="eastAsia"/>
          <w:b/>
          <w:noProof w:val="0"/>
          <w:color w:val="000000"/>
          <w:sz w:val="32"/>
        </w:rPr>
        <w:t>学生姓名</w:t>
      </w:r>
      <w:r w:rsidRPr="00B05B6D">
        <w:rPr>
          <w:rFonts w:ascii="宋体" w:hAnsi="宋体"/>
          <w:b/>
          <w:noProof w:val="0"/>
          <w:color w:val="000000"/>
          <w:sz w:val="32"/>
          <w:u w:val="single"/>
        </w:rPr>
        <w:t xml:space="preserve">  </w:t>
      </w:r>
      <w:r w:rsidRPr="002C68C2">
        <w:rPr>
          <w:rFonts w:ascii="宋体" w:hAnsi="宋体" w:hint="eastAsia"/>
          <w:b/>
          <w:noProof w:val="0"/>
          <w:color w:val="000000"/>
          <w:sz w:val="32"/>
          <w:u w:val="single"/>
        </w:rPr>
        <w:t>X</w:t>
      </w:r>
      <w:r w:rsidRPr="002C68C2">
        <w:rPr>
          <w:rFonts w:ascii="宋体" w:hAnsi="宋体"/>
          <w:b/>
          <w:noProof w:val="0"/>
          <w:color w:val="000000"/>
          <w:sz w:val="32"/>
          <w:u w:val="single"/>
        </w:rPr>
        <w:t>XX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 </w:t>
      </w:r>
      <w:r w:rsidRPr="00B05B6D">
        <w:rPr>
          <w:rFonts w:ascii="宋体" w:hAnsi="宋体" w:hint="eastAsia"/>
          <w:b/>
          <w:noProof w:val="0"/>
          <w:color w:val="000000"/>
          <w:sz w:val="32"/>
        </w:rPr>
        <w:t>班级</w:t>
      </w:r>
      <w:r w:rsidRPr="00B05B6D">
        <w:rPr>
          <w:rFonts w:ascii="宋体" w:hAnsi="宋体"/>
          <w:b/>
          <w:noProof w:val="0"/>
          <w:color w:val="000000"/>
          <w:sz w:val="32"/>
          <w:u w:val="single"/>
        </w:rPr>
        <w:t xml:space="preserve">  </w:t>
      </w:r>
      <w:r w:rsidRPr="002C68C2">
        <w:rPr>
          <w:rFonts w:ascii="宋体" w:hAnsi="宋体" w:hint="eastAsia"/>
          <w:b/>
          <w:noProof w:val="0"/>
          <w:color w:val="000000"/>
          <w:sz w:val="32"/>
          <w:u w:val="single"/>
        </w:rPr>
        <w:t>X</w:t>
      </w:r>
      <w:r w:rsidRPr="002C68C2">
        <w:rPr>
          <w:rFonts w:ascii="宋体" w:hAnsi="宋体"/>
          <w:b/>
          <w:noProof w:val="0"/>
          <w:color w:val="000000"/>
          <w:sz w:val="32"/>
          <w:u w:val="single"/>
        </w:rPr>
        <w:t>XXXXX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 </w:t>
      </w:r>
      <w:r w:rsidRPr="00B05B6D">
        <w:rPr>
          <w:rFonts w:ascii="宋体" w:hAnsi="宋体" w:hint="eastAsia"/>
          <w:b/>
          <w:noProof w:val="0"/>
          <w:color w:val="000000"/>
          <w:sz w:val="32"/>
        </w:rPr>
        <w:t>学号</w:t>
      </w:r>
      <w:r w:rsidRPr="00B05B6D">
        <w:rPr>
          <w:rFonts w:ascii="宋体" w:hAnsi="宋体" w:hint="eastAsia"/>
          <w:b/>
          <w:noProof w:val="0"/>
          <w:color w:val="000000"/>
          <w:sz w:val="32"/>
          <w:u w:val="single"/>
        </w:rPr>
        <w:t xml:space="preserve"> </w:t>
      </w:r>
      <w:r w:rsidRPr="002C68C2">
        <w:rPr>
          <w:rFonts w:ascii="宋体" w:hAnsi="宋体"/>
          <w:b/>
          <w:noProof w:val="0"/>
          <w:color w:val="000000"/>
          <w:sz w:val="32"/>
          <w:u w:val="single"/>
        </w:rPr>
        <w:t>XXXXXXXXXX</w:t>
      </w:r>
    </w:p>
    <w:p w14:paraId="23523FB7" w14:textId="77777777" w:rsidR="00B05B6D" w:rsidRPr="00B05B6D" w:rsidRDefault="00B05B6D" w:rsidP="00B05B6D">
      <w:pPr>
        <w:widowControl/>
        <w:spacing w:line="300" w:lineRule="auto"/>
        <w:ind w:firstLine="643"/>
        <w:rPr>
          <w:rFonts w:ascii="宋体" w:hAnsi="宋体"/>
          <w:b/>
          <w:noProof w:val="0"/>
          <w:color w:val="000000"/>
          <w:sz w:val="32"/>
        </w:rPr>
      </w:pPr>
    </w:p>
    <w:p w14:paraId="25630EF2" w14:textId="77777777" w:rsidR="006E5DC6" w:rsidRDefault="006E5DC6" w:rsidP="00991A60">
      <w:pPr>
        <w:spacing w:beforeLines="100" w:before="240" w:afterLines="100" w:after="240"/>
        <w:ind w:firstLineChars="650" w:firstLine="2088"/>
        <w:rPr>
          <w:rFonts w:ascii="宋体" w:hAnsi="宋体"/>
          <w:b/>
          <w:noProof w:val="0"/>
          <w:color w:val="000000"/>
          <w:sz w:val="32"/>
          <w:u w:val="single"/>
        </w:rPr>
      </w:pPr>
      <w:r>
        <w:rPr>
          <w:rFonts w:ascii="宋体" w:hAnsi="宋体" w:hint="eastAsia"/>
          <w:b/>
          <w:color w:val="000000"/>
          <w:sz w:val="32"/>
        </w:rPr>
        <w:t>指导教师</w:t>
      </w:r>
      <w:r>
        <w:rPr>
          <w:rFonts w:ascii="宋体" w:hAnsi="宋体" w:hint="eastAsia"/>
          <w:b/>
          <w:color w:val="000000"/>
          <w:sz w:val="32"/>
          <w:u w:val="single"/>
        </w:rPr>
        <w:t xml:space="preserve">         </w:t>
      </w:r>
      <w:r w:rsidR="00991A60">
        <w:rPr>
          <w:rFonts w:ascii="宋体" w:hAnsi="宋体"/>
          <w:b/>
          <w:color w:val="000000"/>
          <w:sz w:val="32"/>
          <w:u w:val="single"/>
        </w:rPr>
        <w:t xml:space="preserve">XXX </w:t>
      </w:r>
      <w:r w:rsidR="00994540">
        <w:rPr>
          <w:rFonts w:ascii="宋体" w:hAnsi="宋体"/>
          <w:b/>
          <w:color w:val="000000"/>
          <w:sz w:val="32"/>
          <w:u w:val="single"/>
        </w:rPr>
        <w:t xml:space="preserve">  </w:t>
      </w:r>
      <w:r w:rsidR="00991A60">
        <w:rPr>
          <w:rFonts w:ascii="宋体" w:hAnsi="宋体"/>
          <w:b/>
          <w:color w:val="000000"/>
          <w:sz w:val="32"/>
          <w:u w:val="single"/>
        </w:rPr>
        <w:t xml:space="preserve">       </w:t>
      </w:r>
    </w:p>
    <w:p w14:paraId="64412DFB" w14:textId="77777777" w:rsidR="00DC7EEB" w:rsidRPr="00AC4DE3" w:rsidRDefault="00A16DC4" w:rsidP="00B05B6D">
      <w:pPr>
        <w:spacing w:beforeLines="100" w:before="240" w:afterLines="100" w:after="240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 w:rsidR="00DC7EEB" w:rsidRPr="00AC4DE3"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XX</w:t>
      </w:r>
      <w:r w:rsidR="00DC7EEB" w:rsidRPr="00AC4DE3">
        <w:rPr>
          <w:rFonts w:hAnsi="宋体"/>
          <w:sz w:val="32"/>
          <w:szCs w:val="32"/>
        </w:rPr>
        <w:t>月</w:t>
      </w:r>
    </w:p>
    <w:p w14:paraId="338DEEBF" w14:textId="77777777" w:rsidR="00DC7EEB" w:rsidRPr="00C2756C" w:rsidRDefault="00DC7EEB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670CD2D3" w14:textId="77777777" w:rsidR="004E12CD" w:rsidRPr="00C2756C" w:rsidRDefault="004E12CD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7200E6C1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27A16EDA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77267B08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1A4AD9F2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4497CC17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0E7D6A85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7C6C33D3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5E0D18BE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377B0ADD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065C91F6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28583D65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5C3819EA" w14:textId="77777777" w:rsidR="00A10929" w:rsidRPr="00C2756C" w:rsidRDefault="00A10929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6F47181F" w14:textId="77777777" w:rsidR="004E12CD" w:rsidRPr="00C2756C" w:rsidRDefault="004E12CD" w:rsidP="00C2756C">
      <w:pPr>
        <w:pStyle w:val="ad"/>
        <w:spacing w:line="480" w:lineRule="atLeast"/>
        <w:jc w:val="center"/>
        <w:rPr>
          <w:sz w:val="32"/>
          <w:szCs w:val="32"/>
        </w:rPr>
      </w:pPr>
    </w:p>
    <w:p w14:paraId="15754F9B" w14:textId="77777777" w:rsidR="00DC7EEB" w:rsidRDefault="00DC7EEB" w:rsidP="00C2756C">
      <w:pPr>
        <w:pStyle w:val="ad"/>
        <w:spacing w:line="480" w:lineRule="atLeast"/>
        <w:jc w:val="center"/>
      </w:pPr>
    </w:p>
    <w:p w14:paraId="507BA7FA" w14:textId="77777777" w:rsidR="00DC7EEB" w:rsidRDefault="00DC7EEB" w:rsidP="00F95083">
      <w:pPr>
        <w:ind w:firstLine="480"/>
        <w:sectPr w:rsidR="00DC7EEB" w:rsidSect="00DC7EE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7" w:h="16840" w:code="9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p w14:paraId="32E80447" w14:textId="77777777" w:rsidR="00770DB1" w:rsidRPr="005F2AF7" w:rsidRDefault="00770DB1" w:rsidP="002F6A90">
      <w:pPr>
        <w:ind w:firstLineChars="0" w:firstLine="0"/>
        <w:jc w:val="left"/>
        <w:rPr>
          <w:b/>
        </w:rPr>
      </w:pPr>
      <w:bookmarkStart w:id="1" w:name="_Toc34995160"/>
      <w:r>
        <w:rPr>
          <w:rFonts w:hint="eastAsia"/>
          <w:b/>
        </w:rPr>
        <w:lastRenderedPageBreak/>
        <w:t>实验</w:t>
      </w:r>
      <w:r w:rsidRPr="005F2AF7">
        <w:rPr>
          <w:b/>
        </w:rPr>
        <w:t>题目：</w:t>
      </w:r>
      <w:r>
        <w:rPr>
          <w:rFonts w:hint="eastAsia"/>
          <w:b/>
        </w:rPr>
        <w:t>XXXXXXXXXXXXXXXXXXXXXX</w:t>
      </w:r>
    </w:p>
    <w:p w14:paraId="09F8E533" w14:textId="77777777" w:rsidR="00770DB1" w:rsidRPr="005F2AF7" w:rsidRDefault="00770DB1" w:rsidP="002F6A90">
      <w:pPr>
        <w:ind w:firstLineChars="0" w:firstLine="0"/>
        <w:jc w:val="left"/>
        <w:rPr>
          <w:b/>
        </w:rPr>
      </w:pPr>
      <w:r>
        <w:rPr>
          <w:rFonts w:hint="eastAsia"/>
          <w:b/>
        </w:rPr>
        <w:t>学生姓名</w:t>
      </w:r>
      <w:r w:rsidRPr="005F2AF7">
        <w:rPr>
          <w:b/>
        </w:rPr>
        <w:t>：</w:t>
      </w:r>
      <w:r>
        <w:rPr>
          <w:rFonts w:hint="eastAsia"/>
          <w:b/>
        </w:rPr>
        <w:t>XXXX</w:t>
      </w:r>
    </w:p>
    <w:p w14:paraId="2C7D7AFE" w14:textId="77777777" w:rsidR="00770DB1" w:rsidRPr="005F2AF7" w:rsidRDefault="00770DB1" w:rsidP="002F6A90">
      <w:pPr>
        <w:ind w:firstLineChars="0" w:firstLine="0"/>
        <w:jc w:val="left"/>
        <w:rPr>
          <w:b/>
        </w:rPr>
      </w:pPr>
      <w:r w:rsidRPr="005F2AF7">
        <w:rPr>
          <w:b/>
        </w:rPr>
        <w:t>指导教师：</w:t>
      </w:r>
      <w:r>
        <w:rPr>
          <w:rFonts w:hint="eastAsia"/>
          <w:b/>
        </w:rPr>
        <w:t>XXX</w:t>
      </w:r>
    </w:p>
    <w:p w14:paraId="64E43538" w14:textId="77777777" w:rsidR="00770DB1" w:rsidRPr="00E90A2D" w:rsidRDefault="00770DB1" w:rsidP="00403823">
      <w:pPr>
        <w:spacing w:beforeLines="300" w:before="720" w:afterLines="200" w:after="480"/>
        <w:ind w:firstLineChars="0" w:firstLine="0"/>
        <w:jc w:val="center"/>
        <w:rPr>
          <w:sz w:val="32"/>
          <w:szCs w:val="32"/>
        </w:rPr>
      </w:pPr>
      <w:bookmarkStart w:id="2" w:name="_Toc156054417"/>
      <w:bookmarkStart w:id="3" w:name="_Toc156059698"/>
      <w:bookmarkStart w:id="4" w:name="_Toc156290948"/>
      <w:bookmarkStart w:id="5" w:name="_Toc156291003"/>
      <w:bookmarkStart w:id="6" w:name="_Toc156291138"/>
      <w:bookmarkStart w:id="7" w:name="_Toc156291990"/>
      <w:bookmarkStart w:id="8" w:name="_Toc156292241"/>
      <w:bookmarkStart w:id="9" w:name="_Toc156292341"/>
      <w:bookmarkStart w:id="10" w:name="_Toc156292612"/>
      <w:bookmarkStart w:id="11" w:name="_Toc156316882"/>
      <w:bookmarkStart w:id="12" w:name="_Toc160891962"/>
      <w:bookmarkStart w:id="13" w:name="_Toc163533792"/>
      <w:bookmarkStart w:id="14" w:name="_Toc163534517"/>
      <w:bookmarkStart w:id="15" w:name="_Toc163534798"/>
      <w:bookmarkStart w:id="16" w:name="_Toc163534838"/>
      <w:bookmarkStart w:id="17" w:name="_Toc163979241"/>
      <w:bookmarkStart w:id="18" w:name="_Toc175668068"/>
      <w:bookmarkStart w:id="19" w:name="_Toc176534948"/>
      <w:bookmarkStart w:id="20" w:name="_Toc176754252"/>
      <w:bookmarkStart w:id="21" w:name="_Toc176754562"/>
      <w:bookmarkStart w:id="22" w:name="_Toc176754847"/>
      <w:bookmarkStart w:id="23" w:name="_Toc176754954"/>
      <w:bookmarkStart w:id="24" w:name="_Toc176755014"/>
      <w:bookmarkStart w:id="25" w:name="_Toc176755151"/>
      <w:bookmarkStart w:id="26" w:name="_Toc176755198"/>
      <w:bookmarkStart w:id="27" w:name="_Toc176946083"/>
      <w:bookmarkStart w:id="28" w:name="_Toc176946403"/>
      <w:bookmarkStart w:id="29" w:name="_Toc177998622"/>
      <w:bookmarkStart w:id="30" w:name="_Toc177998742"/>
      <w:bookmarkStart w:id="31" w:name="_Toc178419012"/>
      <w:bookmarkStart w:id="32" w:name="_Toc178958404"/>
      <w:bookmarkStart w:id="33" w:name="_Toc179176260"/>
      <w:r w:rsidRPr="00E90A2D">
        <w:rPr>
          <w:rFonts w:hint="eastAsia"/>
          <w:sz w:val="32"/>
          <w:szCs w:val="32"/>
        </w:rPr>
        <w:t>摘</w:t>
      </w:r>
      <w:r w:rsidRPr="00E90A2D">
        <w:rPr>
          <w:rFonts w:hint="eastAsia"/>
          <w:sz w:val="32"/>
          <w:szCs w:val="32"/>
        </w:rPr>
        <w:t xml:space="preserve">  </w:t>
      </w:r>
      <w:r w:rsidRPr="00E90A2D">
        <w:rPr>
          <w:rFonts w:hint="eastAsia"/>
          <w:sz w:val="32"/>
          <w:szCs w:val="32"/>
        </w:rPr>
        <w:t>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End w:id="1"/>
    <w:p w14:paraId="21DA821B" w14:textId="70E2A3C0" w:rsidR="006640D3" w:rsidRDefault="006640D3" w:rsidP="006640D3">
      <w:pPr>
        <w:ind w:firstLine="480"/>
      </w:pPr>
      <w:r w:rsidRPr="007C76C5">
        <w:rPr>
          <w:rFonts w:hint="eastAsia"/>
        </w:rPr>
        <w:t>摘要是论文的高度概括，是全文的缩影，是长篇论文不可缺少的组成部分。</w:t>
      </w:r>
      <w:r w:rsidR="00083B05">
        <w:rPr>
          <w:rFonts w:hint="eastAsia"/>
        </w:rPr>
        <w:t>本</w:t>
      </w:r>
      <w:r w:rsidR="00612262">
        <w:rPr>
          <w:rFonts w:hint="eastAsia"/>
        </w:rPr>
        <w:t>设计</w:t>
      </w:r>
      <w:r w:rsidR="00083B05">
        <w:rPr>
          <w:rFonts w:hint="eastAsia"/>
        </w:rPr>
        <w:t>报告</w:t>
      </w:r>
      <w:r w:rsidRPr="007C76C5">
        <w:rPr>
          <w:rFonts w:hint="eastAsia"/>
        </w:rPr>
        <w:t>摘要不少于</w:t>
      </w:r>
      <w:r w:rsidR="00C24336">
        <w:rPr>
          <w:rFonts w:hint="eastAsia"/>
        </w:rPr>
        <w:t>2</w:t>
      </w:r>
      <w:r w:rsidRPr="007C76C5">
        <w:rPr>
          <w:rFonts w:hint="eastAsia"/>
        </w:rPr>
        <w:t>00</w:t>
      </w:r>
      <w:r w:rsidRPr="007C76C5">
        <w:rPr>
          <w:rFonts w:hint="eastAsia"/>
        </w:rPr>
        <w:t>字。</w:t>
      </w:r>
    </w:p>
    <w:p w14:paraId="56BE1AB4" w14:textId="77777777" w:rsidR="00782C0D" w:rsidRDefault="00782C0D" w:rsidP="00782C0D">
      <w:pPr>
        <w:ind w:firstLine="480"/>
      </w:pPr>
      <w:r>
        <w:rPr>
          <w:rFonts w:hint="eastAsia"/>
        </w:rPr>
        <w:t>居中编排“摘要”二字（三号宋体），二字间距为两个字符。“摘要”二字下为摘要正文，每段开头空两字符，小四号。</w:t>
      </w:r>
    </w:p>
    <w:p w14:paraId="56133D83" w14:textId="77777777" w:rsidR="00782C0D" w:rsidRPr="007C76C5" w:rsidRDefault="00782C0D" w:rsidP="00782C0D">
      <w:pPr>
        <w:ind w:firstLine="480"/>
      </w:pPr>
      <w:r>
        <w:rPr>
          <w:rFonts w:hint="eastAsia"/>
        </w:rPr>
        <w:t>……</w:t>
      </w:r>
    </w:p>
    <w:p w14:paraId="3B2BA76D" w14:textId="77777777" w:rsidR="002F6A90" w:rsidRPr="004B43E5" w:rsidRDefault="002F6A90" w:rsidP="002F6A90">
      <w:pPr>
        <w:ind w:firstLine="480"/>
      </w:pPr>
    </w:p>
    <w:p w14:paraId="14C2DC76" w14:textId="77777777" w:rsidR="00782C0D" w:rsidRDefault="002F6A90" w:rsidP="00782C0D">
      <w:pPr>
        <w:ind w:firstLine="422"/>
        <w:rPr>
          <w:sz w:val="21"/>
        </w:rPr>
      </w:pPr>
      <w:r w:rsidRPr="00C46DD6">
        <w:rPr>
          <w:rFonts w:hint="eastAsia"/>
          <w:b/>
          <w:sz w:val="21"/>
        </w:rPr>
        <w:t>关</w:t>
      </w:r>
      <w:r w:rsidRPr="00C46DD6">
        <w:rPr>
          <w:rFonts w:hint="eastAsia"/>
          <w:b/>
          <w:sz w:val="21"/>
        </w:rPr>
        <w:t xml:space="preserve"> </w:t>
      </w:r>
      <w:r w:rsidRPr="00C46DD6">
        <w:rPr>
          <w:rFonts w:hint="eastAsia"/>
          <w:b/>
          <w:sz w:val="21"/>
        </w:rPr>
        <w:t>键</w:t>
      </w:r>
      <w:r w:rsidRPr="00C46DD6">
        <w:rPr>
          <w:rFonts w:hint="eastAsia"/>
          <w:b/>
          <w:sz w:val="21"/>
        </w:rPr>
        <w:t xml:space="preserve"> </w:t>
      </w:r>
      <w:r w:rsidRPr="00331995">
        <w:rPr>
          <w:rFonts w:hint="eastAsia"/>
          <w:b/>
          <w:sz w:val="21"/>
        </w:rPr>
        <w:t>词</w:t>
      </w:r>
      <w:r w:rsidRPr="00331995">
        <w:rPr>
          <w:rFonts w:hint="eastAsia"/>
          <w:sz w:val="21"/>
        </w:rPr>
        <w:t>：</w:t>
      </w:r>
      <w:r w:rsidR="000F4797" w:rsidRPr="00331995">
        <w:rPr>
          <w:rFonts w:hint="eastAsia"/>
          <w:sz w:val="21"/>
        </w:rPr>
        <w:t>XXX</w:t>
      </w:r>
      <w:r w:rsidRPr="00331995">
        <w:rPr>
          <w:rFonts w:hint="eastAsia"/>
          <w:sz w:val="21"/>
        </w:rPr>
        <w:t>；</w:t>
      </w:r>
      <w:r w:rsidR="000F4797" w:rsidRPr="00331995">
        <w:rPr>
          <w:rFonts w:hint="eastAsia"/>
          <w:sz w:val="21"/>
        </w:rPr>
        <w:t>XXX</w:t>
      </w:r>
      <w:r w:rsidRPr="00331995">
        <w:rPr>
          <w:rFonts w:hint="eastAsia"/>
          <w:sz w:val="21"/>
        </w:rPr>
        <w:t>；</w:t>
      </w:r>
      <w:r w:rsidR="000F4797" w:rsidRPr="00331995">
        <w:rPr>
          <w:rFonts w:hint="eastAsia"/>
          <w:sz w:val="21"/>
        </w:rPr>
        <w:t>XXX</w:t>
      </w:r>
      <w:r w:rsidRPr="00331995">
        <w:rPr>
          <w:rFonts w:hint="eastAsia"/>
          <w:sz w:val="21"/>
        </w:rPr>
        <w:t>；</w:t>
      </w:r>
      <w:r w:rsidR="000F4797" w:rsidRPr="00331995">
        <w:rPr>
          <w:rFonts w:hint="eastAsia"/>
          <w:sz w:val="21"/>
        </w:rPr>
        <w:t>XXX</w:t>
      </w:r>
      <w:r w:rsidRPr="00331995">
        <w:rPr>
          <w:rFonts w:hint="eastAsia"/>
          <w:sz w:val="21"/>
        </w:rPr>
        <w:t>；</w:t>
      </w:r>
      <w:r w:rsidR="000F4797" w:rsidRPr="00331995">
        <w:rPr>
          <w:rFonts w:hint="eastAsia"/>
          <w:sz w:val="21"/>
        </w:rPr>
        <w:t>XXX</w:t>
      </w:r>
    </w:p>
    <w:p w14:paraId="129068DF" w14:textId="77777777" w:rsidR="00083B05" w:rsidRPr="00FE5729" w:rsidRDefault="00083B05" w:rsidP="00782C0D">
      <w:pPr>
        <w:ind w:firstLine="420"/>
        <w:rPr>
          <w:sz w:val="21"/>
        </w:rPr>
      </w:pPr>
      <w:r w:rsidRPr="00FE5729">
        <w:rPr>
          <w:rFonts w:hint="eastAsia"/>
          <w:sz w:val="21"/>
        </w:rPr>
        <w:t>摘要正文内容下，空一行，左对齐，打印“关键词”三字（五号加黑），后接冒号，其后为关键词（五号宋体）。关键词由</w:t>
      </w:r>
      <w:r w:rsidRPr="00FE5729">
        <w:rPr>
          <w:rFonts w:hint="eastAsia"/>
          <w:sz w:val="21"/>
        </w:rPr>
        <w:t>3</w:t>
      </w:r>
      <w:r w:rsidRPr="00FE5729">
        <w:rPr>
          <w:rFonts w:hint="eastAsia"/>
          <w:sz w:val="21"/>
        </w:rPr>
        <w:t>～</w:t>
      </w:r>
      <w:r w:rsidRPr="00FE5729">
        <w:rPr>
          <w:rFonts w:hint="eastAsia"/>
          <w:sz w:val="21"/>
        </w:rPr>
        <w:t>5</w:t>
      </w:r>
      <w:r w:rsidRPr="00FE5729">
        <w:rPr>
          <w:rFonts w:hint="eastAsia"/>
          <w:sz w:val="21"/>
        </w:rPr>
        <w:t>个组成，每一关键词之间用分号隔开，最后一个关键词后无标点符号。</w:t>
      </w:r>
    </w:p>
    <w:p w14:paraId="4913E9DC" w14:textId="77777777" w:rsidR="00DC1AAC" w:rsidRPr="00083B05" w:rsidRDefault="00DC1AAC" w:rsidP="002F6A90">
      <w:pPr>
        <w:ind w:firstLine="420"/>
        <w:rPr>
          <w:sz w:val="21"/>
        </w:rPr>
      </w:pPr>
    </w:p>
    <w:p w14:paraId="1BFF7544" w14:textId="77777777" w:rsidR="002505B1" w:rsidRPr="00177AF9" w:rsidRDefault="002505B1" w:rsidP="002F6A90">
      <w:pPr>
        <w:ind w:firstLine="420"/>
        <w:rPr>
          <w:sz w:val="21"/>
        </w:rPr>
      </w:pPr>
    </w:p>
    <w:p w14:paraId="32426B19" w14:textId="77777777" w:rsidR="00A8356B" w:rsidRDefault="00A8356B" w:rsidP="002F6A90">
      <w:pPr>
        <w:ind w:firstLine="420"/>
        <w:rPr>
          <w:sz w:val="21"/>
        </w:rPr>
      </w:pPr>
    </w:p>
    <w:p w14:paraId="39137D2B" w14:textId="77777777" w:rsidR="002F6A90" w:rsidRDefault="002F6A90" w:rsidP="002F6A90">
      <w:pPr>
        <w:ind w:firstLine="420"/>
        <w:rPr>
          <w:sz w:val="21"/>
        </w:rPr>
      </w:pPr>
    </w:p>
    <w:p w14:paraId="3BB5A15B" w14:textId="77777777" w:rsidR="00952F3C" w:rsidRDefault="00952F3C" w:rsidP="009F526F">
      <w:pPr>
        <w:ind w:left="687" w:hangingChars="285" w:hanging="687"/>
        <w:rPr>
          <w:b/>
        </w:rPr>
      </w:pPr>
    </w:p>
    <w:p w14:paraId="41FBE584" w14:textId="77777777" w:rsidR="009F6F22" w:rsidRPr="009F6F22" w:rsidRDefault="009F6F22" w:rsidP="009F6F22">
      <w:pPr>
        <w:ind w:firstLine="480"/>
      </w:pPr>
    </w:p>
    <w:p w14:paraId="77A0E166" w14:textId="77777777" w:rsidR="009F6F22" w:rsidRPr="009F6F22" w:rsidRDefault="009F6F22" w:rsidP="009F6F22">
      <w:pPr>
        <w:ind w:firstLine="480"/>
      </w:pPr>
    </w:p>
    <w:p w14:paraId="71F40E32" w14:textId="77777777" w:rsidR="009F6F22" w:rsidRPr="009F6F22" w:rsidRDefault="009F6F22" w:rsidP="009F6F22">
      <w:pPr>
        <w:ind w:firstLine="480"/>
      </w:pPr>
    </w:p>
    <w:p w14:paraId="3AD19604" w14:textId="77777777" w:rsidR="009F6F22" w:rsidRPr="009F6F22" w:rsidRDefault="009F6F22" w:rsidP="009F6F22">
      <w:pPr>
        <w:ind w:firstLine="480"/>
      </w:pPr>
    </w:p>
    <w:p w14:paraId="1574E90E" w14:textId="77777777" w:rsidR="009F6F22" w:rsidRPr="009F6F22" w:rsidRDefault="009F6F22" w:rsidP="009F6F22">
      <w:pPr>
        <w:ind w:firstLine="480"/>
      </w:pPr>
    </w:p>
    <w:p w14:paraId="411D6A25" w14:textId="77777777" w:rsidR="009F6F22" w:rsidRPr="009F6F22" w:rsidRDefault="009F6F22" w:rsidP="009F6F22">
      <w:pPr>
        <w:ind w:firstLine="480"/>
      </w:pPr>
    </w:p>
    <w:p w14:paraId="207DDFCA" w14:textId="77777777" w:rsidR="009F6F22" w:rsidRPr="009F6F22" w:rsidRDefault="009F6F22" w:rsidP="009F6F22">
      <w:pPr>
        <w:ind w:firstLine="480"/>
      </w:pPr>
    </w:p>
    <w:p w14:paraId="17FF13C3" w14:textId="77777777" w:rsidR="009F6F22" w:rsidRPr="009F6F22" w:rsidRDefault="009F6F22" w:rsidP="009F6F22">
      <w:pPr>
        <w:ind w:firstLine="480"/>
      </w:pPr>
    </w:p>
    <w:p w14:paraId="2FA5EF57" w14:textId="77777777" w:rsidR="009F6F22" w:rsidRPr="009F6F22" w:rsidRDefault="009F6F22" w:rsidP="009F6F22">
      <w:pPr>
        <w:ind w:firstLine="480"/>
      </w:pPr>
    </w:p>
    <w:p w14:paraId="0BDBABBC" w14:textId="77777777" w:rsidR="009F6F22" w:rsidRPr="009F6F22" w:rsidRDefault="009F6F22" w:rsidP="009F6F22">
      <w:pPr>
        <w:ind w:firstLine="480"/>
      </w:pPr>
    </w:p>
    <w:p w14:paraId="0557F795" w14:textId="77777777" w:rsidR="009F6F22" w:rsidRPr="009F6F22" w:rsidRDefault="009F6F22" w:rsidP="009F6F22">
      <w:pPr>
        <w:ind w:firstLine="480"/>
      </w:pPr>
    </w:p>
    <w:p w14:paraId="1AC1D005" w14:textId="77777777" w:rsidR="009F6F22" w:rsidRPr="009F6F22" w:rsidRDefault="009F6F22" w:rsidP="009F6F22">
      <w:pPr>
        <w:ind w:firstLine="480"/>
      </w:pPr>
    </w:p>
    <w:p w14:paraId="18560ED5" w14:textId="77777777" w:rsidR="009F6F22" w:rsidRPr="009F6F22" w:rsidRDefault="009F6F22" w:rsidP="009F6F22">
      <w:pPr>
        <w:ind w:firstLine="480"/>
      </w:pPr>
    </w:p>
    <w:p w14:paraId="3883D201" w14:textId="77777777" w:rsidR="009F6F22" w:rsidRPr="009F6F22" w:rsidRDefault="009F6F22" w:rsidP="009F6F22">
      <w:pPr>
        <w:ind w:firstLine="480"/>
      </w:pPr>
    </w:p>
    <w:p w14:paraId="341C34EC" w14:textId="77777777" w:rsidR="009F6F22" w:rsidRPr="009F6F22" w:rsidRDefault="009F6F22" w:rsidP="009F6F22">
      <w:pPr>
        <w:ind w:firstLine="480"/>
      </w:pPr>
    </w:p>
    <w:p w14:paraId="3927234B" w14:textId="77777777" w:rsidR="009F6F22" w:rsidRDefault="009F6F22" w:rsidP="009F6F22">
      <w:pPr>
        <w:ind w:firstLine="480"/>
      </w:pPr>
    </w:p>
    <w:p w14:paraId="2D81BAC1" w14:textId="77777777" w:rsidR="00782C0D" w:rsidRDefault="00782C0D" w:rsidP="009F6F22">
      <w:pPr>
        <w:ind w:firstLine="480"/>
      </w:pPr>
    </w:p>
    <w:p w14:paraId="64E65507" w14:textId="77777777" w:rsidR="00782C0D" w:rsidRDefault="00782C0D" w:rsidP="009F6F22">
      <w:pPr>
        <w:ind w:firstLine="480"/>
      </w:pPr>
    </w:p>
    <w:p w14:paraId="7358E25A" w14:textId="77777777" w:rsidR="00782C0D" w:rsidRDefault="00782C0D" w:rsidP="009F6F22">
      <w:pPr>
        <w:ind w:firstLine="480"/>
        <w:sectPr w:rsidR="00782C0D" w:rsidSect="00482C15">
          <w:headerReference w:type="even" r:id="rId15"/>
          <w:headerReference w:type="default" r:id="rId16"/>
          <w:footerReference w:type="default" r:id="rId17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74" w:bottom="1418" w:left="1474" w:header="1134" w:footer="992" w:gutter="0"/>
          <w:pgNumType w:fmt="upperRoman" w:start="1"/>
          <w:cols w:space="425"/>
          <w:docGrid w:linePitch="384" w:charSpace="7430"/>
        </w:sectPr>
      </w:pPr>
    </w:p>
    <w:p w14:paraId="33F09DB8" w14:textId="77777777" w:rsidR="004205A8" w:rsidRPr="004205A8" w:rsidRDefault="004205A8" w:rsidP="004205A8">
      <w:pPr>
        <w:ind w:firstLineChars="0" w:firstLine="0"/>
        <w:jc w:val="center"/>
        <w:rPr>
          <w:sz w:val="10"/>
          <w:szCs w:val="10"/>
        </w:rPr>
      </w:pPr>
    </w:p>
    <w:p w14:paraId="30DF5B9C" w14:textId="77777777" w:rsidR="00324699" w:rsidRPr="002E6663" w:rsidRDefault="00E01597" w:rsidP="00481268">
      <w:pPr>
        <w:pStyle w:val="af4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7B06413" w14:textId="6FF9B1B3" w:rsidR="00FE14A3" w:rsidRPr="00234E5C" w:rsidRDefault="005C065F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589141" w:history="1">
        <w:r w:rsidR="00FE14A3" w:rsidRPr="005B235D">
          <w:rPr>
            <w:rStyle w:val="ae"/>
          </w:rPr>
          <w:t xml:space="preserve">1 </w:t>
        </w:r>
        <w:r w:rsidR="00FE14A3" w:rsidRPr="005B235D">
          <w:rPr>
            <w:rStyle w:val="ae"/>
          </w:rPr>
          <w:t>前</w:t>
        </w:r>
        <w:r w:rsidR="00FE14A3" w:rsidRPr="005B235D">
          <w:rPr>
            <w:rStyle w:val="ae"/>
          </w:rPr>
          <w:t xml:space="preserve">  </w:t>
        </w:r>
        <w:r w:rsidR="00FE14A3" w:rsidRPr="005B235D">
          <w:rPr>
            <w:rStyle w:val="ae"/>
          </w:rPr>
          <w:t>言</w:t>
        </w:r>
        <w:r w:rsidR="00FE14A3">
          <w:rPr>
            <w:webHidden/>
          </w:rPr>
          <w:tab/>
        </w:r>
        <w:r w:rsidR="00FE14A3">
          <w:rPr>
            <w:webHidden/>
          </w:rPr>
          <w:fldChar w:fldCharType="begin"/>
        </w:r>
        <w:r w:rsidR="00FE14A3">
          <w:rPr>
            <w:webHidden/>
          </w:rPr>
          <w:instrText xml:space="preserve"> PAGEREF _Toc56589141 \h </w:instrText>
        </w:r>
        <w:r w:rsidR="00FE14A3">
          <w:rPr>
            <w:webHidden/>
          </w:rPr>
        </w:r>
        <w:r w:rsidR="00FE14A3">
          <w:rPr>
            <w:webHidden/>
          </w:rPr>
          <w:fldChar w:fldCharType="separate"/>
        </w:r>
        <w:r w:rsidR="00FE14A3">
          <w:rPr>
            <w:webHidden/>
          </w:rPr>
          <w:t>1</w:t>
        </w:r>
        <w:r w:rsidR="00FE14A3">
          <w:rPr>
            <w:webHidden/>
          </w:rPr>
          <w:fldChar w:fldCharType="end"/>
        </w:r>
      </w:hyperlink>
    </w:p>
    <w:p w14:paraId="34FBF150" w14:textId="057BCB7E" w:rsidR="00FE14A3" w:rsidRPr="00234E5C" w:rsidRDefault="00FE14A3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hyperlink w:anchor="_Toc56589142" w:history="1">
        <w:r w:rsidRPr="005B235D">
          <w:rPr>
            <w:rStyle w:val="ae"/>
          </w:rPr>
          <w:t>2 XX</w:t>
        </w:r>
        <w:r w:rsidRPr="005B235D">
          <w:rPr>
            <w:rStyle w:val="ae"/>
          </w:rPr>
          <w:t>（标题</w:t>
        </w:r>
        <w:r w:rsidRPr="005B235D">
          <w:rPr>
            <w:rStyle w:val="ae"/>
          </w:rPr>
          <w:t>1</w:t>
        </w:r>
        <w:r w:rsidRPr="005B235D">
          <w:rPr>
            <w:rStyle w:val="ae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655DAF" w14:textId="68DDF31E" w:rsidR="00FE14A3" w:rsidRPr="00234E5C" w:rsidRDefault="00FE14A3">
      <w:pPr>
        <w:pStyle w:val="TOC2"/>
        <w:tabs>
          <w:tab w:val="right" w:leader="dot" w:pos="8949"/>
        </w:tabs>
        <w:ind w:left="240"/>
        <w:rPr>
          <w:rFonts w:ascii="等线" w:eastAsia="等线" w:hAnsi="等线"/>
          <w:sz w:val="21"/>
          <w:szCs w:val="22"/>
        </w:rPr>
      </w:pPr>
      <w:hyperlink w:anchor="_Toc56589143" w:history="1">
        <w:r w:rsidRPr="005B235D">
          <w:rPr>
            <w:rStyle w:val="ae"/>
          </w:rPr>
          <w:t xml:space="preserve">2.1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C7D154" w14:textId="42458EA6" w:rsidR="00FE14A3" w:rsidRPr="00234E5C" w:rsidRDefault="00FE14A3">
      <w:pPr>
        <w:pStyle w:val="TOC3"/>
        <w:tabs>
          <w:tab w:val="right" w:leader="dot" w:pos="8949"/>
        </w:tabs>
        <w:ind w:left="480"/>
        <w:rPr>
          <w:rFonts w:ascii="等线" w:eastAsia="等线" w:hAnsi="等线"/>
          <w:sz w:val="21"/>
          <w:szCs w:val="22"/>
        </w:rPr>
      </w:pPr>
      <w:hyperlink w:anchor="_Toc56589144" w:history="1">
        <w:r w:rsidRPr="005B235D">
          <w:rPr>
            <w:rStyle w:val="ae"/>
          </w:rPr>
          <w:t xml:space="preserve">2.1.1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B63353" w14:textId="1272FDB4" w:rsidR="00FE14A3" w:rsidRPr="00234E5C" w:rsidRDefault="00FE14A3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hyperlink w:anchor="_Toc56589145" w:history="1">
        <w:r w:rsidRPr="005B235D">
          <w:rPr>
            <w:rStyle w:val="ae"/>
          </w:rPr>
          <w:t>3 XXX</w:t>
        </w:r>
        <w:r w:rsidRPr="005B235D">
          <w:rPr>
            <w:rStyle w:val="ae"/>
          </w:rPr>
          <w:t>（标题</w:t>
        </w:r>
        <w:r w:rsidRPr="005B235D">
          <w:rPr>
            <w:rStyle w:val="ae"/>
          </w:rPr>
          <w:t>1</w:t>
        </w:r>
        <w:r w:rsidRPr="005B235D">
          <w:rPr>
            <w:rStyle w:val="ae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DBA648" w14:textId="0B9660AD" w:rsidR="00FE14A3" w:rsidRPr="00234E5C" w:rsidRDefault="00FE14A3">
      <w:pPr>
        <w:pStyle w:val="TOC2"/>
        <w:tabs>
          <w:tab w:val="right" w:leader="dot" w:pos="8949"/>
        </w:tabs>
        <w:ind w:left="240"/>
        <w:rPr>
          <w:rFonts w:ascii="等线" w:eastAsia="等线" w:hAnsi="等线"/>
          <w:sz w:val="21"/>
          <w:szCs w:val="22"/>
        </w:rPr>
      </w:pPr>
      <w:hyperlink w:anchor="_Toc56589146" w:history="1">
        <w:r w:rsidRPr="005B235D">
          <w:rPr>
            <w:rStyle w:val="ae"/>
          </w:rPr>
          <w:t xml:space="preserve">3.1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86FBA9" w14:textId="04100594" w:rsidR="00FE14A3" w:rsidRPr="00234E5C" w:rsidRDefault="00FE14A3">
      <w:pPr>
        <w:pStyle w:val="TOC3"/>
        <w:tabs>
          <w:tab w:val="right" w:leader="dot" w:pos="8949"/>
        </w:tabs>
        <w:ind w:left="480"/>
        <w:rPr>
          <w:rFonts w:ascii="等线" w:eastAsia="等线" w:hAnsi="等线"/>
          <w:sz w:val="21"/>
          <w:szCs w:val="22"/>
        </w:rPr>
      </w:pPr>
      <w:hyperlink w:anchor="_Toc56589147" w:history="1">
        <w:r w:rsidRPr="005B235D">
          <w:rPr>
            <w:rStyle w:val="ae"/>
          </w:rPr>
          <w:t xml:space="preserve">3.1.1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7164A1" w14:textId="72F4CE2F" w:rsidR="00FE14A3" w:rsidRPr="00234E5C" w:rsidRDefault="00FE14A3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hyperlink w:anchor="_Toc56589148" w:history="1">
        <w:r w:rsidRPr="005B235D">
          <w:rPr>
            <w:rStyle w:val="ae"/>
          </w:rPr>
          <w:t>4 XXXX</w:t>
        </w:r>
        <w:r w:rsidRPr="005B235D">
          <w:rPr>
            <w:rStyle w:val="ae"/>
          </w:rPr>
          <w:t>（标题</w:t>
        </w:r>
        <w:r w:rsidRPr="005B235D">
          <w:rPr>
            <w:rStyle w:val="ae"/>
          </w:rPr>
          <w:t>1</w:t>
        </w:r>
        <w:r w:rsidRPr="005B235D">
          <w:rPr>
            <w:rStyle w:val="ae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2E2D0F" w14:textId="0BCCFEB3" w:rsidR="00FE14A3" w:rsidRPr="00234E5C" w:rsidRDefault="00FE14A3">
      <w:pPr>
        <w:pStyle w:val="TOC2"/>
        <w:tabs>
          <w:tab w:val="right" w:leader="dot" w:pos="8949"/>
        </w:tabs>
        <w:ind w:left="240"/>
        <w:rPr>
          <w:rFonts w:ascii="等线" w:eastAsia="等线" w:hAnsi="等线"/>
          <w:sz w:val="21"/>
          <w:szCs w:val="22"/>
        </w:rPr>
      </w:pPr>
      <w:hyperlink w:anchor="_Toc56589149" w:history="1">
        <w:r w:rsidRPr="005B235D">
          <w:rPr>
            <w:rStyle w:val="ae"/>
          </w:rPr>
          <w:t xml:space="preserve">4.1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83779D" w14:textId="4A532B4A" w:rsidR="00FE14A3" w:rsidRPr="00234E5C" w:rsidRDefault="00FE14A3">
      <w:pPr>
        <w:pStyle w:val="TOC3"/>
        <w:tabs>
          <w:tab w:val="right" w:leader="dot" w:pos="8949"/>
        </w:tabs>
        <w:ind w:left="480"/>
        <w:rPr>
          <w:rFonts w:ascii="等线" w:eastAsia="等线" w:hAnsi="等线"/>
          <w:sz w:val="21"/>
          <w:szCs w:val="22"/>
        </w:rPr>
      </w:pPr>
      <w:hyperlink w:anchor="_Toc56589150" w:history="1">
        <w:r w:rsidRPr="005B235D">
          <w:rPr>
            <w:rStyle w:val="ae"/>
          </w:rPr>
          <w:t xml:space="preserve">4.1.1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906960" w14:textId="5C82C375" w:rsidR="00FE14A3" w:rsidRPr="00234E5C" w:rsidRDefault="00FE14A3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hyperlink w:anchor="_Toc56589151" w:history="1">
        <w:r w:rsidRPr="005B235D">
          <w:rPr>
            <w:rStyle w:val="ae"/>
          </w:rPr>
          <w:t>5 XXXXX</w:t>
        </w:r>
        <w:r w:rsidRPr="005B235D">
          <w:rPr>
            <w:rStyle w:val="ae"/>
          </w:rPr>
          <w:t>（标题</w:t>
        </w:r>
        <w:r w:rsidRPr="005B235D">
          <w:rPr>
            <w:rStyle w:val="ae"/>
          </w:rPr>
          <w:t>1</w:t>
        </w:r>
        <w:r w:rsidRPr="005B235D">
          <w:rPr>
            <w:rStyle w:val="ae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D274936" w14:textId="44131222" w:rsidR="00FE14A3" w:rsidRPr="00234E5C" w:rsidRDefault="00FE14A3">
      <w:pPr>
        <w:pStyle w:val="TOC2"/>
        <w:tabs>
          <w:tab w:val="right" w:leader="dot" w:pos="8949"/>
        </w:tabs>
        <w:ind w:left="240"/>
        <w:rPr>
          <w:rFonts w:ascii="等线" w:eastAsia="等线" w:hAnsi="等线"/>
          <w:sz w:val="21"/>
          <w:szCs w:val="22"/>
        </w:rPr>
      </w:pPr>
      <w:hyperlink w:anchor="_Toc56589152" w:history="1">
        <w:r w:rsidRPr="005B235D">
          <w:rPr>
            <w:rStyle w:val="ae"/>
          </w:rPr>
          <w:t xml:space="preserve">5.1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7308571" w14:textId="4B4D70F0" w:rsidR="00FE14A3" w:rsidRPr="00234E5C" w:rsidRDefault="00FE14A3">
      <w:pPr>
        <w:pStyle w:val="TOC3"/>
        <w:tabs>
          <w:tab w:val="right" w:leader="dot" w:pos="8949"/>
        </w:tabs>
        <w:ind w:left="480"/>
        <w:rPr>
          <w:rFonts w:ascii="等线" w:eastAsia="等线" w:hAnsi="等线"/>
          <w:sz w:val="21"/>
          <w:szCs w:val="22"/>
        </w:rPr>
      </w:pPr>
      <w:hyperlink w:anchor="_Toc56589153" w:history="1">
        <w:r w:rsidRPr="005B235D">
          <w:rPr>
            <w:rStyle w:val="ae"/>
          </w:rPr>
          <w:t xml:space="preserve">5.1.1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7C1E50" w14:textId="4A189477" w:rsidR="00FE14A3" w:rsidRPr="00234E5C" w:rsidRDefault="00FE14A3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hyperlink w:anchor="_Toc56589154" w:history="1">
        <w:r w:rsidRPr="005B235D">
          <w:rPr>
            <w:rStyle w:val="ae"/>
          </w:rPr>
          <w:t xml:space="preserve">6 </w:t>
        </w:r>
        <w:r w:rsidRPr="005B235D">
          <w:rPr>
            <w:rStyle w:val="ae"/>
          </w:rPr>
          <w:t>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3A3A9DE" w14:textId="18B6B73B" w:rsidR="00FE14A3" w:rsidRPr="00234E5C" w:rsidRDefault="00FE14A3">
      <w:pPr>
        <w:pStyle w:val="TOC2"/>
        <w:tabs>
          <w:tab w:val="right" w:leader="dot" w:pos="8949"/>
        </w:tabs>
        <w:ind w:left="240"/>
        <w:rPr>
          <w:rFonts w:ascii="等线" w:eastAsia="等线" w:hAnsi="等线"/>
          <w:sz w:val="21"/>
          <w:szCs w:val="22"/>
        </w:rPr>
      </w:pPr>
      <w:hyperlink w:anchor="_Toc56589155" w:history="1">
        <w:r w:rsidRPr="005B235D">
          <w:rPr>
            <w:rStyle w:val="ae"/>
          </w:rPr>
          <w:t xml:space="preserve">6.1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8B89C70" w14:textId="1BE3C58E" w:rsidR="00FE14A3" w:rsidRPr="00234E5C" w:rsidRDefault="00FE14A3">
      <w:pPr>
        <w:pStyle w:val="TOC3"/>
        <w:tabs>
          <w:tab w:val="right" w:leader="dot" w:pos="8949"/>
        </w:tabs>
        <w:ind w:left="480"/>
        <w:rPr>
          <w:rFonts w:ascii="等线" w:eastAsia="等线" w:hAnsi="等线"/>
          <w:sz w:val="21"/>
          <w:szCs w:val="22"/>
        </w:rPr>
      </w:pPr>
      <w:hyperlink w:anchor="_Toc56589156" w:history="1">
        <w:r w:rsidRPr="005B235D">
          <w:rPr>
            <w:rStyle w:val="ae"/>
          </w:rPr>
          <w:t xml:space="preserve">6.1.1 </w:t>
        </w:r>
        <w:r w:rsidRPr="005B235D">
          <w:rPr>
            <w:rStyle w:val="ae"/>
          </w:rPr>
          <w:t>标题</w:t>
        </w:r>
        <w:r w:rsidRPr="005B235D">
          <w:rPr>
            <w:rStyle w:val="ae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D565904" w14:textId="433BC243" w:rsidR="00FE14A3" w:rsidRPr="00234E5C" w:rsidRDefault="00FE14A3">
      <w:pPr>
        <w:pStyle w:val="TOC1"/>
        <w:tabs>
          <w:tab w:val="right" w:leader="dot" w:pos="8949"/>
        </w:tabs>
        <w:rPr>
          <w:rFonts w:ascii="等线" w:eastAsia="等线" w:hAnsi="等线"/>
          <w:sz w:val="21"/>
          <w:szCs w:val="22"/>
        </w:rPr>
      </w:pPr>
      <w:hyperlink w:anchor="_Toc56589157" w:history="1">
        <w:r w:rsidRPr="005B235D">
          <w:rPr>
            <w:rStyle w:val="ae"/>
          </w:rPr>
          <w:t>附</w:t>
        </w:r>
        <w:r w:rsidRPr="005B235D">
          <w:rPr>
            <w:rStyle w:val="ae"/>
          </w:rPr>
          <w:t xml:space="preserve">   </w:t>
        </w:r>
        <w:r w:rsidRPr="005B235D">
          <w:rPr>
            <w:rStyle w:val="ae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_Toc56589157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CE2336E" w14:textId="24A1D09C" w:rsidR="006D678D" w:rsidRDefault="005C065F" w:rsidP="004A59CC">
      <w:pPr>
        <w:ind w:firstLineChars="0" w:firstLine="0"/>
      </w:pPr>
      <w:r>
        <w:fldChar w:fldCharType="end"/>
      </w:r>
    </w:p>
    <w:p w14:paraId="6CDBE2F1" w14:textId="77777777" w:rsidR="002505B1" w:rsidRDefault="002505B1" w:rsidP="004A59CC">
      <w:pPr>
        <w:ind w:firstLineChars="0" w:firstLine="0"/>
      </w:pPr>
    </w:p>
    <w:p w14:paraId="4A9E2B8A" w14:textId="77777777" w:rsidR="0016320C" w:rsidRDefault="00656BAC" w:rsidP="004A59CC">
      <w:pPr>
        <w:ind w:firstLineChars="0" w:firstLine="0"/>
      </w:pPr>
      <w:r>
        <w:rPr>
          <w:rFonts w:hint="eastAsia"/>
        </w:rPr>
        <w:t>（</w:t>
      </w:r>
      <w:r w:rsidRPr="00926CD2">
        <w:rPr>
          <w:rFonts w:hint="eastAsia"/>
          <w:b/>
          <w:color w:val="FF0000"/>
        </w:rPr>
        <w:t>报告写好后，点击目录部分，右键选择“更新域”，则目录根据报告内容自动更新</w:t>
      </w:r>
      <w:r>
        <w:rPr>
          <w:rFonts w:hint="eastAsia"/>
        </w:rPr>
        <w:t>）</w:t>
      </w:r>
    </w:p>
    <w:p w14:paraId="30F92DDE" w14:textId="77777777" w:rsidR="00D06D31" w:rsidRPr="0019567C" w:rsidRDefault="0042294F" w:rsidP="00D67F43">
      <w:pPr>
        <w:ind w:firstLineChars="0" w:firstLine="0"/>
        <w:rPr>
          <w:color w:val="FFFFFF"/>
        </w:rPr>
      </w:pPr>
      <w:r w:rsidRPr="0019567C">
        <w:rPr>
          <w:rFonts w:hint="eastAsia"/>
          <w:color w:val="FFFFFF"/>
        </w:rPr>
        <w:t>在每一章的末尾</w:t>
      </w:r>
      <w:r w:rsidR="007F2CDB" w:rsidRPr="0019567C">
        <w:rPr>
          <w:rFonts w:hint="eastAsia"/>
          <w:color w:val="FFFFFF"/>
        </w:rPr>
        <w:t>插入</w:t>
      </w:r>
      <w:r w:rsidRPr="0019567C">
        <w:rPr>
          <w:rFonts w:hint="eastAsia"/>
          <w:color w:val="FFFFFF"/>
        </w:rPr>
        <w:t>下一章的</w:t>
      </w:r>
      <w:r w:rsidR="007F2CDB" w:rsidRPr="0019567C">
        <w:rPr>
          <w:rFonts w:hint="eastAsia"/>
          <w:color w:val="FFFFFF"/>
        </w:rPr>
        <w:t>MathType</w:t>
      </w:r>
      <w:r w:rsidR="007F2CDB" w:rsidRPr="0019567C">
        <w:rPr>
          <w:rFonts w:hint="eastAsia"/>
          <w:color w:val="FFFFFF"/>
        </w:rPr>
        <w:t>的章</w:t>
      </w:r>
      <w:r w:rsidR="005F206D" w:rsidRPr="0019567C">
        <w:rPr>
          <w:rFonts w:hint="eastAsia"/>
          <w:color w:val="FFFFFF"/>
        </w:rPr>
        <w:t>标记</w:t>
      </w:r>
      <w:r w:rsidR="002226BD" w:rsidRPr="0019567C">
        <w:rPr>
          <w:rFonts w:hint="eastAsia"/>
          <w:color w:val="FFFFFF"/>
        </w:rPr>
        <w:t>（打印前将其</w:t>
      </w:r>
      <w:r w:rsidR="00547101" w:rsidRPr="0019567C">
        <w:rPr>
          <w:rFonts w:hint="eastAsia"/>
          <w:color w:val="FFFFFF"/>
        </w:rPr>
        <w:t>字体颜色</w:t>
      </w:r>
      <w:r w:rsidR="002226BD" w:rsidRPr="0019567C">
        <w:rPr>
          <w:rFonts w:hint="eastAsia"/>
          <w:color w:val="FFFFFF"/>
        </w:rPr>
        <w:t>变为白色，</w:t>
      </w:r>
      <w:r w:rsidR="00263B27" w:rsidRPr="0019567C">
        <w:rPr>
          <w:rFonts w:hint="eastAsia"/>
          <w:color w:val="FFFFFF"/>
        </w:rPr>
        <w:t>在打印预览中</w:t>
      </w:r>
      <w:r w:rsidR="002226BD" w:rsidRPr="0019567C">
        <w:rPr>
          <w:rFonts w:hint="eastAsia"/>
          <w:color w:val="FFFFFF"/>
        </w:rPr>
        <w:t>看不见即可）</w:t>
      </w:r>
      <w:r w:rsidR="007F2CDB" w:rsidRPr="0019567C">
        <w:rPr>
          <w:rFonts w:hint="eastAsia"/>
          <w:color w:val="FFFFFF"/>
        </w:rPr>
        <w:t>：</w:t>
      </w:r>
      <w:r w:rsidR="00E66A1F" w:rsidRPr="00E66A1F">
        <w:rPr>
          <w:color w:val="FFFFFF"/>
        </w:rPr>
        <w:fldChar w:fldCharType="begin"/>
      </w:r>
      <w:r w:rsidR="00E66A1F" w:rsidRPr="00E66A1F">
        <w:rPr>
          <w:color w:val="FFFFFF"/>
        </w:rPr>
        <w:instrText xml:space="preserve"> </w:instrText>
      </w:r>
      <w:r w:rsidR="00E66A1F" w:rsidRPr="00E66A1F">
        <w:rPr>
          <w:rFonts w:hint="eastAsia"/>
          <w:color w:val="FFFFFF"/>
        </w:rPr>
        <w:instrText>MACROBUTTON MTEditEquationSection2</w:instrText>
      </w:r>
      <w:r w:rsidR="00E66A1F" w:rsidRPr="00E66A1F">
        <w:rPr>
          <w:color w:val="FFFFFF"/>
        </w:rPr>
        <w:instrText xml:space="preserve"> </w:instrText>
      </w:r>
      <w:r w:rsidR="00E66A1F" w:rsidRPr="00E66A1F">
        <w:rPr>
          <w:rStyle w:val="MTEquationSection"/>
          <w:color w:val="FFFFFF"/>
        </w:rPr>
        <w:instrText>Equation Chapter 1 Section 1</w:instrText>
      </w:r>
      <w:r w:rsidR="00E66A1F" w:rsidRPr="00E66A1F">
        <w:rPr>
          <w:color w:val="FFFFFF"/>
        </w:rPr>
        <w:fldChar w:fldCharType="begin"/>
      </w:r>
      <w:r w:rsidR="00E66A1F" w:rsidRPr="00E66A1F">
        <w:rPr>
          <w:color w:val="FFFFFF"/>
        </w:rPr>
        <w:instrText xml:space="preserve"> SEQ MTEqn \r \h \* MERGEFORMAT </w:instrText>
      </w:r>
      <w:r w:rsidR="00E66A1F" w:rsidRPr="00E66A1F">
        <w:rPr>
          <w:color w:val="FFFFFF"/>
        </w:rPr>
        <w:fldChar w:fldCharType="end"/>
      </w:r>
      <w:r w:rsidR="00E66A1F" w:rsidRPr="00E66A1F">
        <w:rPr>
          <w:color w:val="FFFFFF"/>
        </w:rPr>
        <w:fldChar w:fldCharType="begin"/>
      </w:r>
      <w:r w:rsidR="00E66A1F" w:rsidRPr="00E66A1F">
        <w:rPr>
          <w:color w:val="FFFFFF"/>
        </w:rPr>
        <w:instrText xml:space="preserve"> SEQ MTSec \r 1 \h \* MERGEFORMAT </w:instrText>
      </w:r>
      <w:r w:rsidR="00E66A1F" w:rsidRPr="00E66A1F">
        <w:rPr>
          <w:color w:val="FFFFFF"/>
        </w:rPr>
        <w:fldChar w:fldCharType="end"/>
      </w:r>
      <w:r w:rsidR="00E66A1F" w:rsidRPr="00E66A1F">
        <w:rPr>
          <w:color w:val="FFFFFF"/>
        </w:rPr>
        <w:fldChar w:fldCharType="begin"/>
      </w:r>
      <w:r w:rsidR="00E66A1F" w:rsidRPr="00E66A1F">
        <w:rPr>
          <w:color w:val="FFFFFF"/>
        </w:rPr>
        <w:instrText xml:space="preserve"> SEQ MTChap \r 1 \h \* MERGEFORMAT </w:instrText>
      </w:r>
      <w:r w:rsidR="00E66A1F" w:rsidRPr="00E66A1F">
        <w:rPr>
          <w:color w:val="FFFFFF"/>
        </w:rPr>
        <w:fldChar w:fldCharType="end"/>
      </w:r>
      <w:r w:rsidR="00E66A1F" w:rsidRPr="00E66A1F">
        <w:rPr>
          <w:color w:val="FFFFFF"/>
        </w:rPr>
        <w:fldChar w:fldCharType="end"/>
      </w:r>
    </w:p>
    <w:p w14:paraId="6261643B" w14:textId="77777777" w:rsidR="006D678D" w:rsidRDefault="006D678D" w:rsidP="00A604D2">
      <w:pPr>
        <w:ind w:firstLine="480"/>
      </w:pPr>
    </w:p>
    <w:p w14:paraId="4D4F0951" w14:textId="77777777" w:rsidR="001F419D" w:rsidRDefault="001F419D" w:rsidP="00333C37">
      <w:pPr>
        <w:ind w:firstLine="480"/>
        <w:sectPr w:rsidR="001F419D" w:rsidSect="00E61A76">
          <w:headerReference w:type="default" r:id="rId18"/>
          <w:pgSz w:w="11907" w:h="16840" w:code="9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bookmarkStart w:id="34" w:name="_Toc156291141"/>
      <w:bookmarkStart w:id="35" w:name="_Toc156291993"/>
      <w:bookmarkStart w:id="36" w:name="_Toc163533795"/>
    </w:p>
    <w:p w14:paraId="6C25591E" w14:textId="77777777" w:rsidR="003D750E" w:rsidRPr="00F66C31" w:rsidRDefault="00194039" w:rsidP="00333C37">
      <w:pPr>
        <w:pStyle w:val="1"/>
      </w:pPr>
      <w:bookmarkStart w:id="37" w:name="_Toc56589141"/>
      <w:bookmarkEnd w:id="34"/>
      <w:bookmarkEnd w:id="35"/>
      <w:bookmarkEnd w:id="36"/>
      <w:r>
        <w:rPr>
          <w:rFonts w:hint="eastAsia"/>
        </w:rPr>
        <w:lastRenderedPageBreak/>
        <w:t>前</w:t>
      </w:r>
      <w:r w:rsidR="002108AD">
        <w:rPr>
          <w:rFonts w:hint="eastAsia"/>
        </w:rPr>
        <w:t xml:space="preserve"> </w:t>
      </w:r>
      <w:r w:rsidR="002108AD">
        <w:t xml:space="preserve"> </w:t>
      </w:r>
      <w:r>
        <w:rPr>
          <w:rFonts w:hint="eastAsia"/>
        </w:rPr>
        <w:t>言</w:t>
      </w:r>
      <w:bookmarkEnd w:id="37"/>
    </w:p>
    <w:p w14:paraId="6FD8B4EE" w14:textId="77777777" w:rsidR="00563936" w:rsidRDefault="002108AD" w:rsidP="00F95083">
      <w:pPr>
        <w:ind w:firstLine="482"/>
        <w:rPr>
          <w:b/>
        </w:rPr>
      </w:pPr>
      <w:r w:rsidRPr="00060C7D">
        <w:rPr>
          <w:rFonts w:hint="eastAsia"/>
          <w:b/>
        </w:rPr>
        <w:t>前言部分</w:t>
      </w:r>
      <w:r w:rsidR="00B775EA" w:rsidRPr="00060C7D">
        <w:rPr>
          <w:rFonts w:hint="eastAsia"/>
          <w:b/>
        </w:rPr>
        <w:t>简述</w:t>
      </w:r>
      <w:r w:rsidRPr="00060C7D">
        <w:rPr>
          <w:rFonts w:hint="eastAsia"/>
          <w:b/>
        </w:rPr>
        <w:t>本文的主要工作、设计思路，设计</w:t>
      </w:r>
      <w:r w:rsidR="00824516" w:rsidRPr="00060C7D">
        <w:rPr>
          <w:rFonts w:hint="eastAsia"/>
          <w:b/>
        </w:rPr>
        <w:t>难点与</w:t>
      </w:r>
      <w:r w:rsidRPr="00060C7D">
        <w:rPr>
          <w:rFonts w:hint="eastAsia"/>
          <w:b/>
        </w:rPr>
        <w:t>亮点，主要实现的功能</w:t>
      </w:r>
      <w:r w:rsidR="00824516" w:rsidRPr="00060C7D">
        <w:rPr>
          <w:rFonts w:hint="eastAsia"/>
          <w:b/>
        </w:rPr>
        <w:t>等</w:t>
      </w:r>
      <w:r w:rsidR="00451688" w:rsidRPr="00060C7D">
        <w:rPr>
          <w:b/>
        </w:rPr>
        <w:t>。</w:t>
      </w:r>
    </w:p>
    <w:p w14:paraId="67A1F0FD" w14:textId="77777777" w:rsidR="00060C7D" w:rsidRPr="00060C7D" w:rsidRDefault="00060C7D" w:rsidP="009851B3">
      <w:pPr>
        <w:ind w:firstLineChars="0" w:firstLine="0"/>
      </w:pPr>
    </w:p>
    <w:p w14:paraId="4AA714B8" w14:textId="77777777" w:rsidR="000E1FE3" w:rsidRDefault="000E1FE3" w:rsidP="00F95083">
      <w:pPr>
        <w:ind w:firstLine="480"/>
      </w:pPr>
    </w:p>
    <w:p w14:paraId="06D2A586" w14:textId="77777777" w:rsidR="000E1FE3" w:rsidRPr="00176BDA" w:rsidRDefault="003740AB" w:rsidP="009B5BD6">
      <w:pPr>
        <w:ind w:firstLine="480"/>
      </w:pPr>
      <w:r w:rsidRPr="00563F81">
        <w:t>图、表、公式等一律用阿拉伯数字分章连续编号，如</w:t>
      </w:r>
      <w:r w:rsidRPr="00563F81">
        <w:t xml:space="preserve"> </w:t>
      </w:r>
      <w:r w:rsidRPr="00563F81">
        <w:t>图</w:t>
      </w:r>
      <w:r w:rsidRPr="00563F81">
        <w:t>1-3</w:t>
      </w:r>
      <w:r w:rsidRPr="00563F81">
        <w:t>、表</w:t>
      </w:r>
      <w:r w:rsidRPr="00563F81">
        <w:t>2</w:t>
      </w:r>
      <w:r w:rsidR="00EE34F7" w:rsidRPr="00563F81">
        <w:t>-</w:t>
      </w:r>
      <w:r w:rsidRPr="00563F81">
        <w:t>1</w:t>
      </w:r>
      <w:r w:rsidRPr="00563F81">
        <w:t>、（</w:t>
      </w:r>
      <w:r w:rsidRPr="00563F81">
        <w:t>3</w:t>
      </w:r>
      <w:r w:rsidR="00EE34F7" w:rsidRPr="00563F81">
        <w:t>-</w:t>
      </w:r>
      <w:r w:rsidRPr="00563F81">
        <w:t>2</w:t>
      </w:r>
      <w:r w:rsidRPr="00563F81">
        <w:t>）等。图</w:t>
      </w:r>
      <w:r w:rsidRPr="00176BDA">
        <w:t>、表、公式等与正文之间间隔</w:t>
      </w:r>
      <w:r w:rsidRPr="00176BDA">
        <w:t>0.5</w:t>
      </w:r>
      <w:r w:rsidRPr="00176BDA">
        <w:t>行</w:t>
      </w:r>
      <w:r w:rsidR="000E1FE3" w:rsidRPr="00176BDA">
        <w:t>。</w:t>
      </w:r>
    </w:p>
    <w:p w14:paraId="5A24AE84" w14:textId="77777777" w:rsidR="000E1FE3" w:rsidRPr="00831420" w:rsidRDefault="000E1FE3" w:rsidP="00E15FC9">
      <w:pPr>
        <w:ind w:firstLine="480"/>
      </w:pPr>
      <w:r w:rsidRPr="00831420">
        <w:t>图应有图题，表应有表题，并分别置于图号和表号之后，图号和图题应置于图下方的居中位置，表号和表题应置于表上方的居中位置。引用图或表应在图题或表题右上角标出文献来源。</w:t>
      </w:r>
    </w:p>
    <w:p w14:paraId="4C47D791" w14:textId="77777777" w:rsidR="000E1FE3" w:rsidRPr="00176BDA" w:rsidRDefault="000E1FE3" w:rsidP="001D04A3">
      <w:pPr>
        <w:ind w:firstLine="480"/>
      </w:pPr>
      <w:r w:rsidRPr="00176BDA">
        <w:t>若图或表中有附注，采用英文小写字母顺序编号，附注写在图或表的下方。</w:t>
      </w:r>
    </w:p>
    <w:p w14:paraId="7B25B8CD" w14:textId="77777777" w:rsidR="000E1FE3" w:rsidRPr="00E62383" w:rsidRDefault="000E1FE3" w:rsidP="00E62383">
      <w:pPr>
        <w:ind w:firstLine="482"/>
        <w:rPr>
          <w:rFonts w:ascii="黑体" w:eastAsia="黑体"/>
          <w:b/>
          <w:color w:val="FF0000"/>
        </w:rPr>
      </w:pPr>
      <w:r w:rsidRPr="00E62383">
        <w:rPr>
          <w:rFonts w:ascii="黑体" w:eastAsia="黑体"/>
          <w:b/>
          <w:color w:val="FF0000"/>
        </w:rPr>
        <w:t>图</w:t>
      </w:r>
      <w:r w:rsidR="00E62383">
        <w:rPr>
          <w:rFonts w:ascii="黑体" w:eastAsia="黑体" w:hint="eastAsia"/>
          <w:b/>
          <w:color w:val="FF0000"/>
        </w:rPr>
        <w:t>：</w:t>
      </w:r>
    </w:p>
    <w:p w14:paraId="712F9C96" w14:textId="77777777" w:rsidR="000E1FE3" w:rsidRPr="00176BDA" w:rsidRDefault="000E1FE3" w:rsidP="001D04A3">
      <w:pPr>
        <w:ind w:firstLine="480"/>
      </w:pPr>
      <w:r w:rsidRPr="00176BDA">
        <w:t>（</w:t>
      </w:r>
      <w:r w:rsidR="005E2EC0">
        <w:rPr>
          <w:rFonts w:hint="eastAsia"/>
        </w:rPr>
        <w:t>1</w:t>
      </w:r>
      <w:r w:rsidRPr="00176BDA">
        <w:t>）插图须紧跟文述。在正文中，一般应先见图号及图的内容后再见图，一般情况下不能提前见图，特殊情况须延后的插图不应跨节；</w:t>
      </w:r>
    </w:p>
    <w:p w14:paraId="4A971A1B" w14:textId="77777777" w:rsidR="000E1FE3" w:rsidRPr="00176BDA" w:rsidRDefault="000E1FE3" w:rsidP="00D176A3">
      <w:pPr>
        <w:ind w:firstLine="472"/>
      </w:pPr>
      <w:r w:rsidRPr="00176BDA">
        <w:rPr>
          <w:spacing w:val="-2"/>
        </w:rPr>
        <w:t>（</w:t>
      </w:r>
      <w:r w:rsidR="005E2EC0">
        <w:rPr>
          <w:rFonts w:hint="eastAsia"/>
          <w:spacing w:val="-2"/>
        </w:rPr>
        <w:t>2</w:t>
      </w:r>
      <w:r w:rsidRPr="00176BDA">
        <w:rPr>
          <w:spacing w:val="-2"/>
        </w:rPr>
        <w:t>）提供照片应大小适宜，主题明确，层次清楚，金相照片一定要有比例尺</w:t>
      </w:r>
      <w:r w:rsidRPr="00176BDA">
        <w:t>；</w:t>
      </w:r>
    </w:p>
    <w:p w14:paraId="21D16224" w14:textId="77777777" w:rsidR="000E1FE3" w:rsidRPr="00176BDA" w:rsidRDefault="000E1FE3" w:rsidP="00D176A3">
      <w:pPr>
        <w:ind w:firstLine="480"/>
      </w:pPr>
      <w:r w:rsidRPr="00176BDA">
        <w:t>（</w:t>
      </w:r>
      <w:r w:rsidR="005E2EC0">
        <w:rPr>
          <w:rFonts w:hint="eastAsia"/>
        </w:rPr>
        <w:t>3</w:t>
      </w:r>
      <w:r w:rsidRPr="00176BDA">
        <w:t>）</w:t>
      </w:r>
      <w:r w:rsidRPr="00176BDA">
        <w:rPr>
          <w:spacing w:val="-2"/>
        </w:rPr>
        <w:t>图应具有</w:t>
      </w:r>
      <w:r w:rsidRPr="00176BDA">
        <w:rPr>
          <w:spacing w:val="-2"/>
        </w:rPr>
        <w:t>“</w:t>
      </w:r>
      <w:r w:rsidRPr="00176BDA">
        <w:rPr>
          <w:spacing w:val="-2"/>
        </w:rPr>
        <w:t>自明性</w:t>
      </w:r>
      <w:r w:rsidRPr="00176BDA">
        <w:rPr>
          <w:spacing w:val="-2"/>
        </w:rPr>
        <w:t>”</w:t>
      </w:r>
      <w:r w:rsidRPr="00176BDA">
        <w:rPr>
          <w:spacing w:val="-2"/>
        </w:rPr>
        <w:t>，即只看图、图题和图例，不阅读正文，就可理解图</w:t>
      </w:r>
      <w:r w:rsidRPr="00176BDA">
        <w:t>意。</w:t>
      </w:r>
    </w:p>
    <w:p w14:paraId="78AEBADE" w14:textId="77777777" w:rsidR="000E1FE3" w:rsidRDefault="000E1FE3" w:rsidP="00D176A3">
      <w:pPr>
        <w:ind w:firstLine="480"/>
      </w:pPr>
      <w:r w:rsidRPr="00176BDA">
        <w:t>通常使用的函数图采用简化形式，称为简写函数图，例如</w:t>
      </w:r>
      <w:r w:rsidR="0006371F">
        <w:fldChar w:fldCharType="begin"/>
      </w:r>
      <w:r w:rsidR="0006371F">
        <w:instrText xml:space="preserve"> REF _Ref179467281 \h </w:instrText>
      </w:r>
      <w:r w:rsidR="0006371F">
        <w:fldChar w:fldCharType="separate"/>
      </w:r>
      <w:r w:rsidR="00107EFA">
        <w:rPr>
          <w:rFonts w:hint="eastAsia"/>
        </w:rPr>
        <w:t>图</w:t>
      </w:r>
      <w:r w:rsidR="00107EFA">
        <w:rPr>
          <w:rFonts w:hint="eastAsia"/>
        </w:rPr>
        <w:t xml:space="preserve"> </w:t>
      </w:r>
      <w:r w:rsidR="00107EFA">
        <w:t>1</w:t>
      </w:r>
      <w:r w:rsidR="00107EFA">
        <w:noBreakHyphen/>
        <w:t>1</w:t>
      </w:r>
      <w:r w:rsidR="0006371F">
        <w:fldChar w:fldCharType="end"/>
      </w:r>
      <w:r w:rsidRPr="00176BDA">
        <w:t>。</w:t>
      </w:r>
    </w:p>
    <w:p w14:paraId="6243D4E7" w14:textId="77777777" w:rsidR="00E62383" w:rsidRPr="00176BDA" w:rsidRDefault="00E62383" w:rsidP="00E62383">
      <w:pPr>
        <w:ind w:firstLine="480"/>
      </w:pPr>
      <w:r w:rsidRPr="00176BDA">
        <w:t>图中的标目是说明坐标轴物理意义的项目，它是由物理量的符号或名称和相应的单位组成。物理量的符号由斜体字母标注，单位的符号使用正体字母标注，量与单位间用斜线隔开。例如：</w:t>
      </w:r>
      <w:r w:rsidRPr="00176BDA">
        <w:rPr>
          <w:i/>
        </w:rPr>
        <w:t>I</w:t>
      </w:r>
      <w:r w:rsidRPr="00176BDA">
        <w:t>/A</w:t>
      </w:r>
      <w:r w:rsidRPr="00176BDA">
        <w:t>，</w:t>
      </w:r>
      <w:r w:rsidRPr="00176BDA">
        <w:rPr>
          <w:i/>
        </w:rPr>
        <w:t>ρ</w:t>
      </w:r>
      <w:r w:rsidRPr="00176BDA">
        <w:t>/kg·m</w:t>
      </w:r>
      <w:r w:rsidRPr="00176BDA">
        <w:rPr>
          <w:vertAlign w:val="superscript"/>
        </w:rPr>
        <w:t xml:space="preserve">-3 </w:t>
      </w:r>
      <w:r w:rsidRPr="00176BDA">
        <w:t>，</w:t>
      </w:r>
      <w:r w:rsidRPr="00176BDA">
        <w:rPr>
          <w:i/>
        </w:rPr>
        <w:t>F</w:t>
      </w:r>
      <w:r w:rsidRPr="00176BDA">
        <w:t>/N</w:t>
      </w:r>
      <w:r w:rsidRPr="00176BDA">
        <w:t>，</w:t>
      </w:r>
      <w:r w:rsidRPr="00176BDA">
        <w:rPr>
          <w:i/>
        </w:rPr>
        <w:t>υ</w:t>
      </w:r>
      <w:r w:rsidRPr="00176BDA">
        <w:t>/m·s</w:t>
      </w:r>
      <w:r w:rsidRPr="00176BDA">
        <w:rPr>
          <w:vertAlign w:val="superscript"/>
        </w:rPr>
        <w:t xml:space="preserve">-1  </w:t>
      </w:r>
      <w:r w:rsidRPr="00176BDA">
        <w:t>等等。</w:t>
      </w:r>
    </w:p>
    <w:p w14:paraId="5F4B7E4E" w14:textId="77777777" w:rsidR="00E62383" w:rsidRPr="00176BDA" w:rsidRDefault="00E62383" w:rsidP="00E62383">
      <w:pPr>
        <w:ind w:firstLine="480"/>
      </w:pPr>
      <w:r w:rsidRPr="00176BDA">
        <w:t>（</w:t>
      </w:r>
      <w:r w:rsidR="005E2EC0">
        <w:rPr>
          <w:rFonts w:hint="eastAsia"/>
        </w:rPr>
        <w:t>4</w:t>
      </w:r>
      <w:r w:rsidRPr="00176BDA">
        <w:t>）图中用字为</w:t>
      </w:r>
      <w:r w:rsidRPr="00642072">
        <w:rPr>
          <w:color w:val="0000FF"/>
        </w:rPr>
        <w:t>五号</w:t>
      </w:r>
      <w:r w:rsidRPr="00176BDA">
        <w:t>，如排列过密，用五号</w:t>
      </w:r>
      <w:r w:rsidRPr="002219C6">
        <w:t>字有困难时，可小于五号字</w:t>
      </w:r>
      <w:r w:rsidRPr="00176BDA">
        <w:t>，但不得小于七号字。</w:t>
      </w:r>
    </w:p>
    <w:p w14:paraId="6E394EC0" w14:textId="77777777" w:rsidR="004D379B" w:rsidRDefault="00661144" w:rsidP="006B17BA">
      <w:pPr>
        <w:pStyle w:val="a8"/>
        <w:spacing w:before="120" w:after="120"/>
      </w:pPr>
      <w:r>
        <w:pict w14:anchorId="7081C81B">
          <v:shape id="_x0000_i1088" type="#_x0000_t75" style="width:392.55pt;height:199.7pt">
            <v:imagedata r:id="rId19" o:title=""/>
          </v:shape>
        </w:pict>
      </w:r>
    </w:p>
    <w:p w14:paraId="278F027A" w14:textId="77777777" w:rsidR="000E1FE3" w:rsidRPr="00176BDA" w:rsidRDefault="00107DFD" w:rsidP="002219C6">
      <w:pPr>
        <w:pStyle w:val="a8"/>
        <w:spacing w:before="120" w:after="120"/>
      </w:pPr>
      <w:bookmarkStart w:id="38" w:name="_Ref17946728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81E7B">
        <w:fldChar w:fldCharType="begin"/>
      </w:r>
      <w:r w:rsidR="00B81E7B">
        <w:instrText xml:space="preserve"> </w:instrText>
      </w:r>
      <w:r w:rsidR="00B81E7B">
        <w:rPr>
          <w:rFonts w:hint="eastAsia"/>
        </w:rPr>
        <w:instrText>STYLEREF 1 \s</w:instrText>
      </w:r>
      <w:r w:rsidR="00B81E7B">
        <w:instrText xml:space="preserve"> </w:instrText>
      </w:r>
      <w:r w:rsidR="00B81E7B">
        <w:fldChar w:fldCharType="separate"/>
      </w:r>
      <w:r w:rsidR="00107EFA">
        <w:t>1</w:t>
      </w:r>
      <w:r w:rsidR="00B81E7B">
        <w:fldChar w:fldCharType="end"/>
      </w:r>
      <w:r w:rsidR="00B81E7B">
        <w:noBreakHyphen/>
      </w:r>
      <w:r w:rsidR="00B81E7B">
        <w:fldChar w:fldCharType="begin"/>
      </w:r>
      <w:r w:rsidR="00B81E7B">
        <w:instrText xml:space="preserve"> </w:instrText>
      </w:r>
      <w:r w:rsidR="00B81E7B">
        <w:rPr>
          <w:rFonts w:hint="eastAsia"/>
        </w:rPr>
        <w:instrText xml:space="preserve">SEQ </w:instrText>
      </w:r>
      <w:r w:rsidR="00B81E7B">
        <w:rPr>
          <w:rFonts w:hint="eastAsia"/>
        </w:rPr>
        <w:instrText>图</w:instrText>
      </w:r>
      <w:r w:rsidR="00B81E7B">
        <w:rPr>
          <w:rFonts w:hint="eastAsia"/>
        </w:rPr>
        <w:instrText xml:space="preserve"> \* ARABIC \s 1</w:instrText>
      </w:r>
      <w:r w:rsidR="00B81E7B">
        <w:instrText xml:space="preserve"> </w:instrText>
      </w:r>
      <w:r w:rsidR="00B81E7B">
        <w:fldChar w:fldCharType="separate"/>
      </w:r>
      <w:r w:rsidR="00107EFA">
        <w:t>1</w:t>
      </w:r>
      <w:r w:rsidR="00B81E7B">
        <w:fldChar w:fldCharType="end"/>
      </w:r>
      <w:bookmarkEnd w:id="38"/>
      <w:r>
        <w:rPr>
          <w:rFonts w:hint="eastAsia"/>
        </w:rPr>
        <w:t xml:space="preserve">  </w:t>
      </w:r>
      <w:r w:rsidR="00597BD0">
        <w:rPr>
          <w:rFonts w:hint="eastAsia"/>
          <w:kern w:val="0"/>
        </w:rPr>
        <w:t>SCI-EI</w:t>
      </w:r>
      <w:r w:rsidR="000E1FE3" w:rsidRPr="009F3AA6">
        <w:rPr>
          <w:rFonts w:hint="eastAsia"/>
          <w:kern w:val="0"/>
        </w:rPr>
        <w:t>文献数量逐年变化情况</w:t>
      </w:r>
    </w:p>
    <w:p w14:paraId="345EDD5C" w14:textId="77777777" w:rsidR="00B841A1" w:rsidRDefault="00B841A1" w:rsidP="00B841A1">
      <w:pPr>
        <w:ind w:firstLine="480"/>
        <w:rPr>
          <w:rFonts w:hAnsi="宋体"/>
        </w:rPr>
      </w:pPr>
      <w:r w:rsidRPr="00176BDA">
        <w:rPr>
          <w:rFonts w:hAnsi="宋体"/>
        </w:rPr>
        <w:lastRenderedPageBreak/>
        <w:t>（</w:t>
      </w:r>
      <w:r>
        <w:rPr>
          <w:rFonts w:hint="eastAsia"/>
        </w:rPr>
        <w:t>5</w:t>
      </w:r>
      <w:r w:rsidRPr="00176BDA">
        <w:rPr>
          <w:rFonts w:hAnsi="宋体"/>
        </w:rPr>
        <w:t>）图的大小一般为</w:t>
      </w:r>
      <w:r w:rsidRPr="00642072">
        <w:rPr>
          <w:rFonts w:hAnsi="宋体"/>
          <w:color w:val="0000FF"/>
        </w:rPr>
        <w:t>宽</w:t>
      </w:r>
      <w:smartTag w:uri="urn:schemas-microsoft-com:office:smarttags" w:element="place">
        <w:smartTagPr>
          <w:attr w:name="TCSC" w:val="0"/>
          <w:attr w:name="NumberType" w:val="1"/>
          <w:attr w:name="Negative" w:val="False"/>
          <w:attr w:name="HasSpace" w:val="True"/>
          <w:attr w:name="SourceValue" w:val="6.67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6.67"/>
            <w:attr w:name="UnitName" w:val="cm"/>
          </w:smartTagPr>
          <w:r w:rsidRPr="00642072">
            <w:rPr>
              <w:color w:val="0000FF"/>
            </w:rPr>
            <w:t>6.67 cm</w:t>
          </w:r>
        </w:smartTag>
      </w:smartTag>
      <w:r w:rsidRPr="00642072">
        <w:rPr>
          <w:color w:val="0000FF"/>
        </w:rPr>
        <w:t>×</w:t>
      </w:r>
      <w:r w:rsidRPr="00642072">
        <w:rPr>
          <w:rFonts w:hAnsi="宋体"/>
          <w:color w:val="0000FF"/>
        </w:rPr>
        <w:t>高</w:t>
      </w:r>
      <w:smartTag w:uri="urn:schemas-microsoft-com:office:smarttags" w:element="place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5"/>
            <w:attr w:name="UnitName" w:val="cm"/>
          </w:smartTagPr>
          <w:r w:rsidRPr="00642072">
            <w:rPr>
              <w:color w:val="0000FF"/>
            </w:rPr>
            <w:t>5.00cm</w:t>
          </w:r>
        </w:smartTag>
      </w:smartTag>
      <w:r w:rsidRPr="00176BDA">
        <w:rPr>
          <w:rFonts w:hAnsi="宋体"/>
        </w:rPr>
        <w:t>。特殊情况下，也可宽</w:t>
      </w:r>
      <w:smartTag w:uri="urn:schemas-microsoft-com:office:smarttags" w:element="place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9"/>
            <w:attr w:name="UnitName" w:val="cm"/>
          </w:smartTagPr>
          <w:r w:rsidRPr="00176BDA">
            <w:t>9.00 cm</w:t>
          </w:r>
        </w:smartTag>
      </w:smartTag>
      <w:r w:rsidRPr="00176BDA">
        <w:t>×</w:t>
      </w:r>
      <w:r w:rsidRPr="00176BDA">
        <w:rPr>
          <w:rFonts w:hAnsi="宋体"/>
        </w:rPr>
        <w:t>高</w:t>
      </w:r>
      <w:smartTag w:uri="urn:schemas-microsoft-com:office:smarttags" w:element="place">
        <w:smartTagPr>
          <w:attr w:name="TCSC" w:val="0"/>
          <w:attr w:name="NumberType" w:val="1"/>
          <w:attr w:name="Negative" w:val="False"/>
          <w:attr w:name="HasSpace" w:val="False"/>
          <w:attr w:name="SourceValue" w:val="6.75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.75"/>
            <w:attr w:name="UnitName" w:val="cm"/>
          </w:smartTagPr>
          <w:r w:rsidRPr="00176BDA">
            <w:t>6.75cm</w:t>
          </w:r>
        </w:smartTag>
      </w:smartTag>
      <w:r w:rsidRPr="00176BDA">
        <w:rPr>
          <w:rFonts w:hAnsi="宋体"/>
        </w:rPr>
        <w:t>，或宽</w:t>
      </w:r>
      <w:smartTag w:uri="urn:schemas-microsoft-com:office:smarttags" w:element="place">
        <w:smartTagPr>
          <w:attr w:name="TCSC" w:val="0"/>
          <w:attr w:name="NumberType" w:val="1"/>
          <w:attr w:name="Negative" w:val="False"/>
          <w:attr w:name="HasSpace" w:val="True"/>
          <w:attr w:name="SourceValue" w:val="13.5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3.5"/>
            <w:attr w:name="UnitName" w:val="cm"/>
          </w:smartTagPr>
          <w:r w:rsidRPr="00176BDA">
            <w:t>13.5 cm</w:t>
          </w:r>
        </w:smartTag>
      </w:smartTag>
      <w:r w:rsidRPr="00176BDA">
        <w:t>×</w:t>
      </w:r>
      <w:r w:rsidRPr="00176BDA">
        <w:rPr>
          <w:rFonts w:hAnsi="宋体"/>
        </w:rPr>
        <w:t>高</w:t>
      </w:r>
      <w:smartTag w:uri="urn:schemas-microsoft-com:office:smarttags" w:element="place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"/>
            <w:attr w:name="UnitName" w:val="cm"/>
          </w:smartTagPr>
          <w:r w:rsidRPr="00176BDA">
            <w:t>9.00cm</w:t>
          </w:r>
        </w:smartTag>
      </w:smartTag>
      <w:r w:rsidRPr="00176BDA">
        <w:rPr>
          <w:rFonts w:hAnsi="宋体"/>
        </w:rPr>
        <w:t>。总之，一篇论文中，同类图片的大小应该一致，编排美观、整齐。</w:t>
      </w:r>
    </w:p>
    <w:p w14:paraId="365EE080" w14:textId="77777777" w:rsidR="000C016F" w:rsidRPr="005E2EC0" w:rsidRDefault="005E2EC0" w:rsidP="00D176A3">
      <w:pPr>
        <w:ind w:firstLine="480"/>
      </w:pPr>
      <w:r w:rsidRPr="00176BDA">
        <w:t>（</w:t>
      </w:r>
      <w:r>
        <w:rPr>
          <w:rFonts w:hint="eastAsia"/>
        </w:rPr>
        <w:t>6</w:t>
      </w:r>
      <w:r w:rsidRPr="00176BDA">
        <w:t>）一幅图如有若干幅</w:t>
      </w:r>
      <w:r w:rsidRPr="00033996">
        <w:rPr>
          <w:color w:val="0000FF"/>
        </w:rPr>
        <w:t>分图</w:t>
      </w:r>
      <w:r w:rsidRPr="00176BDA">
        <w:t>，均应编分图号，用</w:t>
      </w:r>
      <w:r w:rsidRPr="00033996">
        <w:rPr>
          <w:color w:val="0000FF"/>
        </w:rPr>
        <w:t>(a)</w:t>
      </w:r>
      <w:r w:rsidRPr="00033996">
        <w:rPr>
          <w:color w:val="0000FF"/>
        </w:rPr>
        <w:t>，</w:t>
      </w:r>
      <w:r w:rsidRPr="00033996">
        <w:rPr>
          <w:color w:val="0000FF"/>
        </w:rPr>
        <w:t>(b)</w:t>
      </w:r>
      <w:r w:rsidRPr="00033996">
        <w:rPr>
          <w:color w:val="0000FF"/>
        </w:rPr>
        <w:t>，</w:t>
      </w:r>
      <w:r w:rsidRPr="00033996">
        <w:rPr>
          <w:color w:val="0000FF"/>
        </w:rPr>
        <w:t>(c)</w:t>
      </w:r>
      <w:r w:rsidRPr="00176BDA">
        <w:t>,</w:t>
      </w:r>
      <w:r w:rsidRPr="00176BDA">
        <w:rPr>
          <w:rFonts w:hint="eastAsia"/>
        </w:rPr>
        <w:t xml:space="preserve"> </w:t>
      </w:r>
      <w:r w:rsidRPr="00176BDA">
        <w:t xml:space="preserve">...... </w:t>
      </w:r>
      <w:r w:rsidRPr="00176BDA">
        <w:t>按顺序编排；</w:t>
      </w:r>
    </w:p>
    <w:p w14:paraId="70D74C50" w14:textId="77777777" w:rsidR="005E2EC0" w:rsidRDefault="00661144" w:rsidP="005E2EC0">
      <w:pPr>
        <w:pStyle w:val="a8"/>
        <w:spacing w:before="120" w:after="120"/>
      </w:pPr>
      <w:r>
        <w:pict w14:anchorId="3DE6B3DD">
          <v:shape id="_x0000_i1089" type="#_x0000_t75" style="width:447.85pt;height:296.55pt">
            <v:imagedata r:id="rId20" o:title="MagPhsAgar_Small_Big2"/>
          </v:shape>
        </w:pict>
      </w:r>
    </w:p>
    <w:p w14:paraId="0E9793A6" w14:textId="77777777" w:rsidR="005E2EC0" w:rsidRDefault="005E2EC0" w:rsidP="005E2EC0">
      <w:pPr>
        <w:pStyle w:val="a8"/>
        <w:spacing w:before="120" w:afterLines="0" w:after="0"/>
      </w:pPr>
      <w:bookmarkStart w:id="39" w:name="_Ref16708123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7EFA">
        <w:t>2</w:t>
      </w:r>
      <w:r>
        <w:fldChar w:fldCharType="end"/>
      </w:r>
      <w:bookmarkEnd w:id="39"/>
      <w:r>
        <w:rPr>
          <w:rFonts w:hint="eastAsia"/>
        </w:rPr>
        <w:t xml:space="preserve">  </w:t>
      </w:r>
      <w:r>
        <w:rPr>
          <w:rFonts w:hint="eastAsia"/>
        </w:rPr>
        <w:t>三种物理模型的阻抗幅频特性和相频特性</w:t>
      </w:r>
    </w:p>
    <w:p w14:paraId="68080113" w14:textId="77777777" w:rsidR="005E2EC0" w:rsidRDefault="005E2EC0" w:rsidP="005E2EC0">
      <w:pPr>
        <w:pStyle w:val="a8"/>
        <w:spacing w:beforeLines="0" w:before="0" w:after="1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）阻抗幅频特性</w:t>
      </w:r>
      <w:r w:rsidR="007B5055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）阻抗相频特性</w:t>
      </w:r>
    </w:p>
    <w:p w14:paraId="161E1178" w14:textId="77777777" w:rsidR="005E2EC0" w:rsidRPr="005E2EC0" w:rsidRDefault="005E2EC0" w:rsidP="00D176A3">
      <w:pPr>
        <w:ind w:firstLine="480"/>
      </w:pPr>
    </w:p>
    <w:p w14:paraId="1A90DAB9" w14:textId="77777777" w:rsidR="00CE13AB" w:rsidRDefault="00CE13AB" w:rsidP="00CE13AB">
      <w:pPr>
        <w:ind w:firstLine="482"/>
        <w:rPr>
          <w:rFonts w:ascii="黑体" w:eastAsia="黑体"/>
          <w:b/>
          <w:color w:val="FF0000"/>
        </w:rPr>
      </w:pPr>
      <w:r w:rsidRPr="005D5556">
        <w:rPr>
          <w:rFonts w:ascii="黑体" w:eastAsia="黑体" w:hint="eastAsia"/>
          <w:b/>
          <w:color w:val="FF0000"/>
        </w:rPr>
        <w:t>表：</w:t>
      </w:r>
    </w:p>
    <w:p w14:paraId="4223B28A" w14:textId="77777777" w:rsidR="00D80D13" w:rsidRPr="00176BDA" w:rsidRDefault="00D80D13" w:rsidP="00F95083">
      <w:pPr>
        <w:widowControl/>
        <w:ind w:firstLine="480"/>
        <w:jc w:val="left"/>
        <w:rPr>
          <w:kern w:val="0"/>
        </w:rPr>
      </w:pPr>
      <w:r w:rsidRPr="00176BDA">
        <w:t>（</w:t>
      </w:r>
      <w:r w:rsidRPr="00176BDA">
        <w:t>1</w:t>
      </w:r>
      <w:r w:rsidRPr="00176BDA">
        <w:t>）</w:t>
      </w:r>
      <w:r w:rsidRPr="00176BDA">
        <w:rPr>
          <w:kern w:val="0"/>
        </w:rPr>
        <w:t xml:space="preserve"> </w:t>
      </w:r>
      <w:r w:rsidRPr="00176BDA">
        <w:rPr>
          <w:kern w:val="0"/>
        </w:rPr>
        <w:t>如某个表需要转页接排，在随后的各页上应重复表的编号。编号后跟表题（可省略）和</w:t>
      </w:r>
      <w:r w:rsidRPr="00176BDA">
        <w:rPr>
          <w:kern w:val="0"/>
        </w:rPr>
        <w:t>“</w:t>
      </w:r>
      <w:r w:rsidRPr="00176BDA">
        <w:rPr>
          <w:kern w:val="0"/>
        </w:rPr>
        <w:t>（续）</w:t>
      </w:r>
      <w:r w:rsidRPr="00176BDA">
        <w:rPr>
          <w:kern w:val="0"/>
        </w:rPr>
        <w:t>”</w:t>
      </w:r>
      <w:r w:rsidRPr="00176BDA">
        <w:rPr>
          <w:kern w:val="0"/>
        </w:rPr>
        <w:t>，如表</w:t>
      </w:r>
      <w:r w:rsidRPr="00176BDA">
        <w:rPr>
          <w:kern w:val="0"/>
        </w:rPr>
        <w:t>1</w:t>
      </w:r>
      <w:r w:rsidRPr="00176BDA">
        <w:rPr>
          <w:kern w:val="0"/>
        </w:rPr>
        <w:t>（续），续表均应重复表头和关于单位的陈述。</w:t>
      </w:r>
      <w:r w:rsidRPr="00176BDA">
        <w:rPr>
          <w:kern w:val="0"/>
        </w:rPr>
        <w:t xml:space="preserve"> </w:t>
      </w:r>
    </w:p>
    <w:p w14:paraId="6E852EF9" w14:textId="77777777" w:rsidR="00D80D13" w:rsidRPr="00176BDA" w:rsidRDefault="00D80D13" w:rsidP="00D176A3">
      <w:pPr>
        <w:ind w:firstLine="480"/>
      </w:pPr>
      <w:r w:rsidRPr="00176BDA">
        <w:t>表格的设计应紧跟文述。</w:t>
      </w:r>
      <w:r w:rsidRPr="00176BDA">
        <w:rPr>
          <w:kern w:val="0"/>
        </w:rPr>
        <w:t>表的编排一般是内容和测试项目由左至右横读，数据依序竖读，应有自明性。</w:t>
      </w:r>
      <w:r w:rsidRPr="00176BDA">
        <w:t>若为大表或作为工具使用的表格，可作为附表在附录中给出，论文中的表格参数应标明量和单位的符号；</w:t>
      </w:r>
    </w:p>
    <w:p w14:paraId="0667F44E" w14:textId="77777777" w:rsidR="00D80D13" w:rsidRPr="00176BDA" w:rsidRDefault="00D80D13" w:rsidP="00D176A3">
      <w:pPr>
        <w:ind w:firstLine="480"/>
      </w:pPr>
      <w:r w:rsidRPr="00176BDA">
        <w:t>（</w:t>
      </w:r>
      <w:r w:rsidRPr="00176BDA">
        <w:t>2</w:t>
      </w:r>
      <w:r w:rsidRPr="00176BDA">
        <w:t>）表中各物理量及量纲均按国际标准</w:t>
      </w:r>
      <w:r w:rsidRPr="00176BDA">
        <w:t xml:space="preserve">(SI) </w:t>
      </w:r>
      <w:r w:rsidRPr="00176BDA">
        <w:t>及国家规定的法定符号和法定计量单位标注；</w:t>
      </w:r>
    </w:p>
    <w:p w14:paraId="5D1412E6" w14:textId="77777777" w:rsidR="00D80D13" w:rsidRPr="00176BDA" w:rsidRDefault="00D80D13" w:rsidP="00D176A3">
      <w:pPr>
        <w:ind w:firstLine="480"/>
      </w:pPr>
      <w:r w:rsidRPr="00176BDA">
        <w:t>（</w:t>
      </w:r>
      <w:r w:rsidRPr="00176BDA">
        <w:t>3</w:t>
      </w:r>
      <w:r w:rsidRPr="00176BDA">
        <w:t>）一律使用三线表，与文字齐宽，线</w:t>
      </w:r>
      <w:r>
        <w:rPr>
          <w:rFonts w:hint="eastAsia"/>
        </w:rPr>
        <w:t>粗</w:t>
      </w:r>
      <w:smartTag w:uri="urn:schemas-microsoft-com:office:smarttags" w:element="place">
        <w:smartTagPr>
          <w:attr w:name="UnitName" w:val="磅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磅"/>
          </w:smartTagPr>
          <w:r w:rsidRPr="00176BDA">
            <w:t>1</w:t>
          </w:r>
          <w:r w:rsidRPr="00176BDA">
            <w:t>磅</w:t>
          </w:r>
        </w:smartTag>
      </w:smartTag>
      <w:r w:rsidRPr="00176BDA">
        <w:t>。例如表</w:t>
      </w:r>
      <w:r w:rsidR="000C016F">
        <w:rPr>
          <w:rFonts w:hint="eastAsia"/>
        </w:rPr>
        <w:t>1-</w:t>
      </w:r>
      <w:r w:rsidRPr="00176BDA">
        <w:t>1</w:t>
      </w:r>
      <w:r w:rsidRPr="00176BDA">
        <w:t>；</w:t>
      </w:r>
    </w:p>
    <w:p w14:paraId="6625F518" w14:textId="77777777" w:rsidR="00D80D13" w:rsidRPr="00176BDA" w:rsidRDefault="00D80D13" w:rsidP="00D176A3">
      <w:pPr>
        <w:ind w:firstLine="480"/>
      </w:pPr>
      <w:r w:rsidRPr="00176BDA">
        <w:t>（</w:t>
      </w:r>
      <w:r w:rsidRPr="00176BDA">
        <w:t>4</w:t>
      </w:r>
      <w:r w:rsidRPr="00176BDA">
        <w:t>）使用他人表格须注明出处。</w:t>
      </w:r>
    </w:p>
    <w:p w14:paraId="59387701" w14:textId="77777777" w:rsidR="00750441" w:rsidRDefault="00D80D13" w:rsidP="00D176A3">
      <w:pPr>
        <w:ind w:firstLine="480"/>
      </w:pPr>
      <w:r w:rsidRPr="00176BDA">
        <w:t>（</w:t>
      </w:r>
      <w:r w:rsidRPr="00176BDA">
        <w:t>5</w:t>
      </w:r>
      <w:r w:rsidRPr="00176BDA">
        <w:t>）表中用字为</w:t>
      </w:r>
      <w:r w:rsidRPr="000C016F">
        <w:rPr>
          <w:color w:val="0000FF"/>
        </w:rPr>
        <w:t>五号字体</w:t>
      </w:r>
      <w:r w:rsidRPr="00176BDA">
        <w:t>。如排列过密，用五号字有困难时，可小于五号字，但不小于七号。</w:t>
      </w:r>
    </w:p>
    <w:p w14:paraId="663A40AC" w14:textId="77777777" w:rsidR="00327A96" w:rsidRPr="00176BDA" w:rsidRDefault="00327A96" w:rsidP="00D176A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066597">
        <w:rPr>
          <w:rFonts w:hint="eastAsia"/>
          <w:color w:val="800080"/>
        </w:rPr>
        <w:t>表格必须通栏，即表格宽度与正文版面平齐，如下表所示。</w:t>
      </w:r>
    </w:p>
    <w:p w14:paraId="63CFE21F" w14:textId="77777777" w:rsidR="005A1D1A" w:rsidRPr="00D936A0" w:rsidRDefault="00AD02B1" w:rsidP="00BA6D18">
      <w:pPr>
        <w:pStyle w:val="a8"/>
        <w:spacing w:before="120" w:after="120"/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rPr>
          <w:rFonts w:hint="eastAsia"/>
        </w:rPr>
        <w:t xml:space="preserve">  </w:t>
      </w:r>
      <w:r w:rsidR="005A1D1A" w:rsidRPr="00D936A0">
        <w:t>文献类型和标志代码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2184"/>
        <w:gridCol w:w="2184"/>
        <w:gridCol w:w="2185"/>
        <w:gridCol w:w="2185"/>
      </w:tblGrid>
      <w:tr w:rsidR="005A1D1A" w:rsidRPr="00176BDA" w14:paraId="428BE9FC" w14:textId="77777777" w:rsidTr="00AD02B1">
        <w:trPr>
          <w:trHeight w:val="358"/>
          <w:jc w:val="center"/>
        </w:trPr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14:paraId="39229EB9" w14:textId="77777777" w:rsidR="005A1D1A" w:rsidRPr="00176BDA" w:rsidRDefault="005A1D1A" w:rsidP="00750441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文献类型</w:t>
            </w:r>
          </w:p>
        </w:tc>
        <w:tc>
          <w:tcPr>
            <w:tcW w:w="2184" w:type="dxa"/>
            <w:tcBorders>
              <w:top w:val="single" w:sz="18" w:space="0" w:color="auto"/>
              <w:bottom w:val="single" w:sz="8" w:space="0" w:color="auto"/>
            </w:tcBorders>
          </w:tcPr>
          <w:p w14:paraId="002FE26C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14:paraId="480DFA16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文献类型</w:t>
            </w:r>
          </w:p>
        </w:tc>
        <w:tc>
          <w:tcPr>
            <w:tcW w:w="2185" w:type="dxa"/>
            <w:tcBorders>
              <w:top w:val="single" w:sz="18" w:space="0" w:color="auto"/>
              <w:bottom w:val="single" w:sz="8" w:space="0" w:color="auto"/>
            </w:tcBorders>
          </w:tcPr>
          <w:p w14:paraId="5B400851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标志代码</w:t>
            </w:r>
          </w:p>
        </w:tc>
      </w:tr>
      <w:tr w:rsidR="005A1D1A" w:rsidRPr="00176BDA" w14:paraId="1E9F9C11" w14:textId="77777777" w:rsidTr="00F956C2">
        <w:trPr>
          <w:trHeight w:val="358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14:paraId="0C9C4B3B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普通图书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</w:tcPr>
          <w:p w14:paraId="62FED260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M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14:paraId="64D992B3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会议录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</w:tcPr>
          <w:p w14:paraId="09DDD777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C</w:t>
            </w:r>
          </w:p>
        </w:tc>
      </w:tr>
      <w:tr w:rsidR="005A1D1A" w:rsidRPr="00176BDA" w14:paraId="42F010E0" w14:textId="77777777" w:rsidTr="00F956C2">
        <w:trPr>
          <w:trHeight w:val="358"/>
          <w:jc w:val="center"/>
        </w:trPr>
        <w:tc>
          <w:tcPr>
            <w:tcW w:w="2184" w:type="dxa"/>
            <w:tcBorders>
              <w:top w:val="nil"/>
            </w:tcBorders>
          </w:tcPr>
          <w:p w14:paraId="6C32F59D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</w:tcPr>
          <w:p w14:paraId="7A058623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</w:tcPr>
          <w:p w14:paraId="40F7E187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</w:tcPr>
          <w:p w14:paraId="0093D8C8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N</w:t>
            </w:r>
          </w:p>
        </w:tc>
      </w:tr>
      <w:tr w:rsidR="005A1D1A" w:rsidRPr="00176BDA" w14:paraId="2B45248D" w14:textId="77777777" w:rsidTr="00F956C2">
        <w:trPr>
          <w:trHeight w:val="358"/>
          <w:jc w:val="center"/>
        </w:trPr>
        <w:tc>
          <w:tcPr>
            <w:tcW w:w="2184" w:type="dxa"/>
          </w:tcPr>
          <w:p w14:paraId="0EC43F44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期刊</w:t>
            </w:r>
          </w:p>
        </w:tc>
        <w:tc>
          <w:tcPr>
            <w:tcW w:w="2184" w:type="dxa"/>
          </w:tcPr>
          <w:p w14:paraId="19BBC323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J</w:t>
            </w:r>
          </w:p>
        </w:tc>
        <w:tc>
          <w:tcPr>
            <w:tcW w:w="2185" w:type="dxa"/>
          </w:tcPr>
          <w:p w14:paraId="5339C85E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学位论文</w:t>
            </w:r>
          </w:p>
        </w:tc>
        <w:tc>
          <w:tcPr>
            <w:tcW w:w="2185" w:type="dxa"/>
          </w:tcPr>
          <w:p w14:paraId="6AC88FE5" w14:textId="77777777" w:rsidR="005A1D1A" w:rsidRPr="00BC748E" w:rsidRDefault="005A1D1A" w:rsidP="005A1D1A">
            <w:pPr>
              <w:ind w:firstLine="480"/>
              <w:rPr>
                <w:color w:val="0000FF"/>
              </w:rPr>
            </w:pPr>
            <w:r>
              <w:rPr>
                <w:rFonts w:hint="eastAsia"/>
              </w:rPr>
              <w:t xml:space="preserve">     </w:t>
            </w:r>
            <w:r w:rsidRPr="00BC748E">
              <w:rPr>
                <w:color w:val="0000FF"/>
              </w:rPr>
              <w:t>D</w:t>
            </w:r>
          </w:p>
        </w:tc>
      </w:tr>
      <w:tr w:rsidR="005A1D1A" w:rsidRPr="00176BDA" w14:paraId="47D90E02" w14:textId="77777777" w:rsidTr="00F956C2">
        <w:trPr>
          <w:trHeight w:val="358"/>
          <w:jc w:val="center"/>
        </w:trPr>
        <w:tc>
          <w:tcPr>
            <w:tcW w:w="2184" w:type="dxa"/>
          </w:tcPr>
          <w:p w14:paraId="1697FF7B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报告</w:t>
            </w:r>
          </w:p>
        </w:tc>
        <w:tc>
          <w:tcPr>
            <w:tcW w:w="2184" w:type="dxa"/>
          </w:tcPr>
          <w:p w14:paraId="6030C562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R</w:t>
            </w:r>
          </w:p>
        </w:tc>
        <w:tc>
          <w:tcPr>
            <w:tcW w:w="2185" w:type="dxa"/>
          </w:tcPr>
          <w:p w14:paraId="4A11272E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标准</w:t>
            </w:r>
          </w:p>
        </w:tc>
        <w:tc>
          <w:tcPr>
            <w:tcW w:w="2185" w:type="dxa"/>
          </w:tcPr>
          <w:p w14:paraId="0F18DCBE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S</w:t>
            </w:r>
          </w:p>
        </w:tc>
      </w:tr>
      <w:tr w:rsidR="005A1D1A" w:rsidRPr="00176BDA" w14:paraId="4CB2565D" w14:textId="77777777" w:rsidTr="00F956C2">
        <w:trPr>
          <w:trHeight w:val="373"/>
          <w:jc w:val="center"/>
        </w:trPr>
        <w:tc>
          <w:tcPr>
            <w:tcW w:w="2184" w:type="dxa"/>
          </w:tcPr>
          <w:p w14:paraId="6CFB4A46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专利</w:t>
            </w:r>
          </w:p>
        </w:tc>
        <w:tc>
          <w:tcPr>
            <w:tcW w:w="2184" w:type="dxa"/>
          </w:tcPr>
          <w:p w14:paraId="7F5D60AD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P</w:t>
            </w:r>
          </w:p>
        </w:tc>
        <w:tc>
          <w:tcPr>
            <w:tcW w:w="2185" w:type="dxa"/>
          </w:tcPr>
          <w:p w14:paraId="3C52D9CA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数据库</w:t>
            </w:r>
          </w:p>
        </w:tc>
        <w:tc>
          <w:tcPr>
            <w:tcW w:w="2185" w:type="dxa"/>
          </w:tcPr>
          <w:p w14:paraId="5179E77C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DB</w:t>
            </w:r>
          </w:p>
        </w:tc>
      </w:tr>
      <w:tr w:rsidR="005A1D1A" w:rsidRPr="00176BDA" w14:paraId="258F4B35" w14:textId="77777777" w:rsidTr="00AD02B1">
        <w:trPr>
          <w:trHeight w:val="373"/>
          <w:jc w:val="center"/>
        </w:trPr>
        <w:tc>
          <w:tcPr>
            <w:tcW w:w="2184" w:type="dxa"/>
            <w:tcBorders>
              <w:bottom w:val="single" w:sz="18" w:space="0" w:color="auto"/>
            </w:tcBorders>
          </w:tcPr>
          <w:p w14:paraId="70A81136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计算机程序</w:t>
            </w:r>
          </w:p>
        </w:tc>
        <w:tc>
          <w:tcPr>
            <w:tcW w:w="2184" w:type="dxa"/>
            <w:tcBorders>
              <w:bottom w:val="single" w:sz="18" w:space="0" w:color="auto"/>
            </w:tcBorders>
          </w:tcPr>
          <w:p w14:paraId="7AA9463D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CP</w:t>
            </w:r>
          </w:p>
        </w:tc>
        <w:tc>
          <w:tcPr>
            <w:tcW w:w="2185" w:type="dxa"/>
            <w:tcBorders>
              <w:bottom w:val="single" w:sz="18" w:space="0" w:color="auto"/>
            </w:tcBorders>
          </w:tcPr>
          <w:p w14:paraId="4AF89BA7" w14:textId="77777777" w:rsidR="005A1D1A" w:rsidRPr="00176BDA" w:rsidRDefault="005A1D1A" w:rsidP="005A1D1A">
            <w:pPr>
              <w:ind w:firstLine="420"/>
              <w:jc w:val="center"/>
              <w:rPr>
                <w:sz w:val="21"/>
              </w:rPr>
            </w:pPr>
            <w:r w:rsidRPr="00176BDA">
              <w:rPr>
                <w:sz w:val="21"/>
              </w:rPr>
              <w:t>电子公告</w:t>
            </w:r>
          </w:p>
        </w:tc>
        <w:tc>
          <w:tcPr>
            <w:tcW w:w="2185" w:type="dxa"/>
            <w:tcBorders>
              <w:bottom w:val="single" w:sz="18" w:space="0" w:color="auto"/>
            </w:tcBorders>
          </w:tcPr>
          <w:p w14:paraId="3E783B7F" w14:textId="77777777" w:rsidR="005A1D1A" w:rsidRPr="00AA55FD" w:rsidRDefault="005A1D1A" w:rsidP="005A1D1A">
            <w:pPr>
              <w:ind w:firstLine="420"/>
              <w:jc w:val="center"/>
              <w:rPr>
                <w:color w:val="0000FF"/>
                <w:sz w:val="21"/>
              </w:rPr>
            </w:pPr>
            <w:r w:rsidRPr="00AA55FD">
              <w:rPr>
                <w:color w:val="0000FF"/>
                <w:sz w:val="21"/>
              </w:rPr>
              <w:t>EB</w:t>
            </w:r>
          </w:p>
        </w:tc>
      </w:tr>
    </w:tbl>
    <w:p w14:paraId="05450274" w14:textId="77777777" w:rsidR="005A1D1A" w:rsidRDefault="005A1D1A" w:rsidP="005A1D1A">
      <w:pPr>
        <w:ind w:firstLine="420"/>
        <w:jc w:val="center"/>
        <w:rPr>
          <w:sz w:val="21"/>
        </w:rPr>
      </w:pPr>
    </w:p>
    <w:p w14:paraId="437BD995" w14:textId="77777777" w:rsidR="005E2EC0" w:rsidRPr="00176BDA" w:rsidRDefault="005E2EC0" w:rsidP="005E2EC0">
      <w:pPr>
        <w:ind w:firstLine="480"/>
        <w:rPr>
          <w:sz w:val="21"/>
        </w:rPr>
      </w:pPr>
      <w:r w:rsidRPr="00176BDA">
        <w:t>在三线表中可以加辅助线，以适应较复杂表格的需要</w:t>
      </w:r>
      <w:r w:rsidR="007B5055">
        <w:rPr>
          <w:rFonts w:hint="eastAsia"/>
        </w:rPr>
        <w:t>，如</w:t>
      </w:r>
      <w:r w:rsidR="007B5055">
        <w:fldChar w:fldCharType="begin"/>
      </w:r>
      <w:r w:rsidR="007B5055">
        <w:instrText xml:space="preserve"> </w:instrText>
      </w:r>
      <w:r w:rsidR="007B5055">
        <w:rPr>
          <w:rFonts w:hint="eastAsia"/>
        </w:rPr>
        <w:instrText>REF _Ref179468791 \h</w:instrText>
      </w:r>
      <w:r w:rsidR="007B5055">
        <w:instrText xml:space="preserve"> </w:instrText>
      </w:r>
      <w:r w:rsidR="007B5055">
        <w:fldChar w:fldCharType="separate"/>
      </w:r>
      <w:r w:rsidR="00107EFA">
        <w:rPr>
          <w:rFonts w:hint="eastAsia"/>
        </w:rPr>
        <w:t>表</w:t>
      </w:r>
      <w:r w:rsidR="00107EFA">
        <w:t>1</w:t>
      </w:r>
      <w:r w:rsidR="00107EFA">
        <w:noBreakHyphen/>
        <w:t>2</w:t>
      </w:r>
      <w:r w:rsidR="007B5055">
        <w:fldChar w:fldCharType="end"/>
      </w:r>
      <w:r w:rsidR="007B5055">
        <w:rPr>
          <w:rFonts w:hint="eastAsia"/>
        </w:rPr>
        <w:t>所示</w:t>
      </w:r>
      <w:r w:rsidRPr="00176BDA">
        <w:t>。</w:t>
      </w:r>
    </w:p>
    <w:p w14:paraId="015700E0" w14:textId="77777777" w:rsidR="00CE13AB" w:rsidRDefault="00CE13AB" w:rsidP="002219C6">
      <w:pPr>
        <w:pStyle w:val="a8"/>
        <w:spacing w:before="120" w:after="120"/>
      </w:pPr>
      <w:bookmarkStart w:id="40" w:name="_Ref179468791"/>
      <w:r>
        <w:rPr>
          <w:rFonts w:hint="eastAsia"/>
        </w:rPr>
        <w:t>表</w:t>
      </w:r>
      <w:r w:rsidR="00AD02B1">
        <w:fldChar w:fldCharType="begin"/>
      </w:r>
      <w:r w:rsidR="00AD02B1">
        <w:instrText xml:space="preserve"> </w:instrText>
      </w:r>
      <w:r w:rsidR="00AD02B1">
        <w:rPr>
          <w:rFonts w:hint="eastAsia"/>
        </w:rPr>
        <w:instrText>STYLEREF 1 \s</w:instrText>
      </w:r>
      <w:r w:rsidR="00AD02B1">
        <w:instrText xml:space="preserve"> </w:instrText>
      </w:r>
      <w:r w:rsidR="00AD02B1">
        <w:fldChar w:fldCharType="separate"/>
      </w:r>
      <w:r w:rsidR="00107EFA">
        <w:t>1</w:t>
      </w:r>
      <w:r w:rsidR="00AD02B1">
        <w:fldChar w:fldCharType="end"/>
      </w:r>
      <w:r w:rsidR="00AD02B1">
        <w:noBreakHyphen/>
      </w:r>
      <w:r w:rsidR="00AD02B1">
        <w:fldChar w:fldCharType="begin"/>
      </w:r>
      <w:r w:rsidR="00AD02B1">
        <w:instrText xml:space="preserve"> </w:instrText>
      </w:r>
      <w:r w:rsidR="00AD02B1">
        <w:rPr>
          <w:rFonts w:hint="eastAsia"/>
        </w:rPr>
        <w:instrText xml:space="preserve">SEQ </w:instrText>
      </w:r>
      <w:r w:rsidR="00AD02B1">
        <w:rPr>
          <w:rFonts w:hint="eastAsia"/>
        </w:rPr>
        <w:instrText>表</w:instrText>
      </w:r>
      <w:r w:rsidR="00AD02B1">
        <w:rPr>
          <w:rFonts w:hint="eastAsia"/>
        </w:rPr>
        <w:instrText xml:space="preserve"> \* ARABIC \s 1</w:instrText>
      </w:r>
      <w:r w:rsidR="00AD02B1">
        <w:instrText xml:space="preserve"> </w:instrText>
      </w:r>
      <w:r w:rsidR="00AD02B1">
        <w:fldChar w:fldCharType="separate"/>
      </w:r>
      <w:r w:rsidR="00107EFA">
        <w:t>2</w:t>
      </w:r>
      <w:r w:rsidR="00AD02B1">
        <w:fldChar w:fldCharType="end"/>
      </w:r>
      <w:bookmarkEnd w:id="40"/>
      <w:r w:rsidR="00AD02B1">
        <w:rPr>
          <w:rFonts w:hint="eastAsia"/>
        </w:rPr>
        <w:t xml:space="preserve">  </w:t>
      </w:r>
      <w:r w:rsidRPr="00B84537">
        <w:t>方弯管内流动最大速度比较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2278"/>
        <w:gridCol w:w="1565"/>
        <w:gridCol w:w="1567"/>
        <w:gridCol w:w="1565"/>
        <w:gridCol w:w="1657"/>
      </w:tblGrid>
      <w:tr w:rsidR="0050010B" w:rsidRPr="00370892" w14:paraId="1DB119FC" w14:textId="77777777" w:rsidTr="0050010B">
        <w:trPr>
          <w:cantSplit/>
          <w:trHeight w:val="324"/>
          <w:jc w:val="center"/>
        </w:trPr>
        <w:tc>
          <w:tcPr>
            <w:tcW w:w="2278" w:type="dxa"/>
            <w:vMerge w:val="restart"/>
            <w:vAlign w:val="center"/>
          </w:tcPr>
          <w:p w14:paraId="01C93964" w14:textId="77777777" w:rsidR="0050010B" w:rsidRPr="00AA60B6" w:rsidRDefault="0050010B" w:rsidP="00AA60B6">
            <w:pPr>
              <w:ind w:left="44" w:firstLine="420"/>
              <w:rPr>
                <w:bCs/>
                <w:sz w:val="21"/>
              </w:rPr>
            </w:pPr>
            <w:r w:rsidRPr="00AA60B6">
              <w:rPr>
                <w:rFonts w:hint="eastAsia"/>
                <w:bCs/>
                <w:sz w:val="21"/>
              </w:rPr>
              <w:t>项目</w:t>
            </w:r>
          </w:p>
        </w:tc>
        <w:tc>
          <w:tcPr>
            <w:tcW w:w="3132" w:type="dxa"/>
            <w:gridSpan w:val="2"/>
            <w:tcBorders>
              <w:bottom w:val="single" w:sz="8" w:space="0" w:color="auto"/>
            </w:tcBorders>
          </w:tcPr>
          <w:p w14:paraId="1FAB64A8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 xml:space="preserve">  </w:t>
            </w:r>
            <w:r w:rsidRPr="00AA60B6">
              <w:rPr>
                <w:bCs/>
                <w:sz w:val="21"/>
              </w:rPr>
              <w:t>层流</w:t>
            </w:r>
          </w:p>
        </w:tc>
        <w:tc>
          <w:tcPr>
            <w:tcW w:w="3222" w:type="dxa"/>
            <w:gridSpan w:val="2"/>
            <w:tcBorders>
              <w:bottom w:val="single" w:sz="8" w:space="0" w:color="auto"/>
            </w:tcBorders>
          </w:tcPr>
          <w:p w14:paraId="0D415045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紊流</w:t>
            </w:r>
          </w:p>
        </w:tc>
      </w:tr>
      <w:tr w:rsidR="0050010B" w:rsidRPr="00370892" w14:paraId="6AC97EB9" w14:textId="77777777" w:rsidTr="0050010B">
        <w:trPr>
          <w:cantSplit/>
          <w:trHeight w:val="352"/>
          <w:jc w:val="center"/>
        </w:trPr>
        <w:tc>
          <w:tcPr>
            <w:tcW w:w="2278" w:type="dxa"/>
            <w:vMerge/>
            <w:tcBorders>
              <w:bottom w:val="single" w:sz="8" w:space="0" w:color="auto"/>
            </w:tcBorders>
          </w:tcPr>
          <w:p w14:paraId="2E3E8924" w14:textId="77777777" w:rsidR="0050010B" w:rsidRPr="00AA60B6" w:rsidRDefault="0050010B" w:rsidP="00AA60B6">
            <w:pPr>
              <w:ind w:left="44" w:firstLineChars="840" w:firstLine="1764"/>
              <w:rPr>
                <w:bCs/>
                <w:sz w:val="21"/>
              </w:rPr>
            </w:pPr>
          </w:p>
        </w:tc>
        <w:tc>
          <w:tcPr>
            <w:tcW w:w="1565" w:type="dxa"/>
            <w:tcBorders>
              <w:top w:val="single" w:sz="8" w:space="0" w:color="auto"/>
              <w:bottom w:val="single" w:sz="8" w:space="0" w:color="auto"/>
            </w:tcBorders>
          </w:tcPr>
          <w:p w14:paraId="301FE8D5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sz w:val="21"/>
              </w:rPr>
              <w:t>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  <w:tc>
          <w:tcPr>
            <w:tcW w:w="1567" w:type="dxa"/>
            <w:tcBorders>
              <w:top w:val="single" w:sz="8" w:space="0" w:color="auto"/>
              <w:bottom w:val="single" w:sz="8" w:space="0" w:color="auto"/>
            </w:tcBorders>
          </w:tcPr>
          <w:p w14:paraId="5333FECB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90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  <w:tc>
          <w:tcPr>
            <w:tcW w:w="1565" w:type="dxa"/>
            <w:tcBorders>
              <w:top w:val="single" w:sz="8" w:space="0" w:color="auto"/>
              <w:bottom w:val="single" w:sz="8" w:space="0" w:color="auto"/>
            </w:tcBorders>
          </w:tcPr>
          <w:p w14:paraId="0CC297EA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sz w:val="21"/>
              </w:rPr>
              <w:t>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</w:tcPr>
          <w:p w14:paraId="204AA5DB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90</w:t>
            </w:r>
            <w:r w:rsidRPr="00AA60B6">
              <w:rPr>
                <w:bCs/>
                <w:sz w:val="21"/>
              </w:rPr>
              <w:sym w:font="Symbol" w:char="F0B0"/>
            </w:r>
            <w:r w:rsidRPr="00AA60B6">
              <w:rPr>
                <w:bCs/>
                <w:sz w:val="21"/>
              </w:rPr>
              <w:t>截面</w:t>
            </w:r>
          </w:p>
        </w:tc>
      </w:tr>
      <w:tr w:rsidR="0050010B" w:rsidRPr="00370892" w14:paraId="1ABC9FC8" w14:textId="77777777" w:rsidTr="0050010B">
        <w:trPr>
          <w:trHeight w:val="395"/>
          <w:jc w:val="center"/>
        </w:trPr>
        <w:tc>
          <w:tcPr>
            <w:tcW w:w="2278" w:type="dxa"/>
            <w:tcBorders>
              <w:top w:val="single" w:sz="8" w:space="0" w:color="auto"/>
              <w:bottom w:val="nil"/>
            </w:tcBorders>
            <w:vAlign w:val="center"/>
          </w:tcPr>
          <w:p w14:paraId="4F0F79F0" w14:textId="77777777" w:rsidR="0050010B" w:rsidRPr="00AA60B6" w:rsidRDefault="0050010B" w:rsidP="00AA60B6">
            <w:pPr>
              <w:ind w:firstLine="420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理论值</w:t>
            </w:r>
            <w:r w:rsidRPr="00AA60B6">
              <w:rPr>
                <w:bCs/>
                <w:i/>
                <w:sz w:val="21"/>
              </w:rPr>
              <w:t>V</w:t>
            </w:r>
            <w:r w:rsidRPr="00AA60B6">
              <w:rPr>
                <w:bCs/>
                <w:i/>
                <w:sz w:val="21"/>
                <w:vertAlign w:val="subscript"/>
              </w:rPr>
              <w:t>max</w:t>
            </w:r>
            <w:r w:rsidRPr="00AA60B6">
              <w:rPr>
                <w:bCs/>
                <w:sz w:val="21"/>
              </w:rPr>
              <w:t>/m·s</w:t>
            </w:r>
            <w:r w:rsidRPr="00AA60B6">
              <w:rPr>
                <w:bCs/>
                <w:sz w:val="21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14:paraId="1FC5DA69" w14:textId="77777777" w:rsidR="0050010B" w:rsidRPr="00AA60B6" w:rsidRDefault="0050010B" w:rsidP="00153FA5">
            <w:pPr>
              <w:pStyle w:val="TOC1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0.04</w:t>
            </w:r>
          </w:p>
        </w:tc>
        <w:tc>
          <w:tcPr>
            <w:tcW w:w="1567" w:type="dxa"/>
            <w:tcBorders>
              <w:top w:val="single" w:sz="8" w:space="0" w:color="auto"/>
              <w:bottom w:val="nil"/>
            </w:tcBorders>
            <w:vAlign w:val="center"/>
          </w:tcPr>
          <w:p w14:paraId="0458A90B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0.03</w:t>
            </w:r>
          </w:p>
        </w:tc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14:paraId="5859B5A1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1.3</w:t>
            </w:r>
            <w:r w:rsidRPr="00AA60B6">
              <w:rPr>
                <w:rFonts w:hint="eastAsia"/>
                <w:bCs/>
                <w:sz w:val="21"/>
              </w:rPr>
              <w:t>0</w:t>
            </w:r>
          </w:p>
        </w:tc>
        <w:tc>
          <w:tcPr>
            <w:tcW w:w="1657" w:type="dxa"/>
            <w:tcBorders>
              <w:top w:val="single" w:sz="8" w:space="0" w:color="auto"/>
              <w:bottom w:val="nil"/>
            </w:tcBorders>
            <w:vAlign w:val="center"/>
          </w:tcPr>
          <w:p w14:paraId="0499C8E5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1.25</w:t>
            </w:r>
          </w:p>
        </w:tc>
      </w:tr>
      <w:tr w:rsidR="0050010B" w:rsidRPr="00370892" w14:paraId="5B70BA60" w14:textId="77777777" w:rsidTr="0050010B">
        <w:trPr>
          <w:trHeight w:val="395"/>
          <w:jc w:val="center"/>
        </w:trPr>
        <w:tc>
          <w:tcPr>
            <w:tcW w:w="2278" w:type="dxa"/>
            <w:tcBorders>
              <w:top w:val="nil"/>
            </w:tcBorders>
            <w:vAlign w:val="center"/>
          </w:tcPr>
          <w:p w14:paraId="514A8409" w14:textId="77777777" w:rsidR="0050010B" w:rsidRPr="00AA60B6" w:rsidRDefault="0050010B" w:rsidP="00AA60B6">
            <w:pPr>
              <w:ind w:firstLine="420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计算值</w:t>
            </w:r>
            <w:r w:rsidRPr="00AA60B6">
              <w:rPr>
                <w:bCs/>
                <w:i/>
                <w:sz w:val="21"/>
              </w:rPr>
              <w:t>V</w:t>
            </w:r>
            <w:r w:rsidRPr="00AA60B6">
              <w:rPr>
                <w:bCs/>
                <w:i/>
                <w:sz w:val="21"/>
                <w:vertAlign w:val="subscript"/>
              </w:rPr>
              <w:t>max</w:t>
            </w:r>
            <w:r w:rsidRPr="00AA60B6">
              <w:rPr>
                <w:bCs/>
                <w:sz w:val="21"/>
              </w:rPr>
              <w:t>/m·s</w:t>
            </w:r>
            <w:r w:rsidRPr="00AA60B6">
              <w:rPr>
                <w:bCs/>
                <w:sz w:val="21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 w14:paraId="32B838F1" w14:textId="77777777" w:rsidR="0050010B" w:rsidRPr="00AA60B6" w:rsidRDefault="0050010B" w:rsidP="00153FA5">
            <w:pPr>
              <w:ind w:firstLineChars="0" w:firstLine="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0.04</w:t>
            </w:r>
          </w:p>
        </w:tc>
        <w:tc>
          <w:tcPr>
            <w:tcW w:w="1567" w:type="dxa"/>
            <w:tcBorders>
              <w:top w:val="nil"/>
            </w:tcBorders>
            <w:vAlign w:val="center"/>
          </w:tcPr>
          <w:p w14:paraId="606D5010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0.03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 w14:paraId="5CA55FD6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1.26</w:t>
            </w:r>
          </w:p>
        </w:tc>
        <w:tc>
          <w:tcPr>
            <w:tcW w:w="1657" w:type="dxa"/>
            <w:tcBorders>
              <w:top w:val="nil"/>
            </w:tcBorders>
            <w:vAlign w:val="center"/>
          </w:tcPr>
          <w:p w14:paraId="4F5A6F68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1.21</w:t>
            </w:r>
          </w:p>
        </w:tc>
      </w:tr>
      <w:tr w:rsidR="0050010B" w:rsidRPr="00370892" w14:paraId="25A7A8C9" w14:textId="77777777" w:rsidTr="0050010B">
        <w:trPr>
          <w:trHeight w:val="395"/>
          <w:jc w:val="center"/>
        </w:trPr>
        <w:tc>
          <w:tcPr>
            <w:tcW w:w="2278" w:type="dxa"/>
            <w:vAlign w:val="center"/>
          </w:tcPr>
          <w:p w14:paraId="0EAAEDAA" w14:textId="77777777" w:rsidR="0050010B" w:rsidRPr="00AA60B6" w:rsidRDefault="0050010B" w:rsidP="00AA60B6">
            <w:pPr>
              <w:ind w:left="44" w:firstLine="420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误差</w:t>
            </w:r>
            <w:r w:rsidRPr="00AA60B6">
              <w:rPr>
                <w:rFonts w:hint="eastAsia"/>
                <w:bCs/>
                <w:sz w:val="21"/>
              </w:rPr>
              <w:t>/%</w:t>
            </w:r>
          </w:p>
        </w:tc>
        <w:tc>
          <w:tcPr>
            <w:tcW w:w="1565" w:type="dxa"/>
            <w:vAlign w:val="center"/>
          </w:tcPr>
          <w:p w14:paraId="4E6C3EBD" w14:textId="77777777" w:rsidR="0050010B" w:rsidRPr="00AA60B6" w:rsidRDefault="0050010B" w:rsidP="00153FA5">
            <w:pPr>
              <w:ind w:firstLineChars="0" w:firstLine="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0</w:t>
            </w:r>
            <w:r w:rsidRPr="00AA60B6">
              <w:rPr>
                <w:rFonts w:hint="eastAsia"/>
                <w:bCs/>
                <w:sz w:val="21"/>
              </w:rPr>
              <w:t>.00</w:t>
            </w:r>
          </w:p>
        </w:tc>
        <w:tc>
          <w:tcPr>
            <w:tcW w:w="1567" w:type="dxa"/>
            <w:vAlign w:val="center"/>
          </w:tcPr>
          <w:p w14:paraId="29AFCA67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3.1</w:t>
            </w:r>
            <w:r w:rsidRPr="00AA60B6">
              <w:rPr>
                <w:rFonts w:hint="eastAsia"/>
                <w:bCs/>
                <w:sz w:val="21"/>
              </w:rPr>
              <w:t>2</w:t>
            </w:r>
          </w:p>
        </w:tc>
        <w:tc>
          <w:tcPr>
            <w:tcW w:w="1565" w:type="dxa"/>
            <w:vAlign w:val="center"/>
          </w:tcPr>
          <w:p w14:paraId="57F4A0EA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3.07</w:t>
            </w:r>
          </w:p>
        </w:tc>
        <w:tc>
          <w:tcPr>
            <w:tcW w:w="1657" w:type="dxa"/>
            <w:vAlign w:val="center"/>
          </w:tcPr>
          <w:p w14:paraId="5ECE267E" w14:textId="77777777" w:rsidR="0050010B" w:rsidRPr="00AA60B6" w:rsidRDefault="0050010B" w:rsidP="00AA60B6">
            <w:pPr>
              <w:ind w:firstLine="420"/>
              <w:jc w:val="center"/>
              <w:rPr>
                <w:bCs/>
                <w:sz w:val="21"/>
              </w:rPr>
            </w:pPr>
            <w:r w:rsidRPr="00AA60B6">
              <w:rPr>
                <w:bCs/>
                <w:sz w:val="21"/>
              </w:rPr>
              <w:t>3.2</w:t>
            </w:r>
            <w:r w:rsidRPr="00AA60B6">
              <w:rPr>
                <w:rFonts w:hint="eastAsia"/>
                <w:bCs/>
                <w:sz w:val="21"/>
              </w:rPr>
              <w:t>0</w:t>
            </w:r>
          </w:p>
        </w:tc>
      </w:tr>
    </w:tbl>
    <w:p w14:paraId="2C02E7E9" w14:textId="77777777" w:rsidR="0050010B" w:rsidRDefault="0050010B" w:rsidP="00D176A3">
      <w:pPr>
        <w:ind w:firstLine="480"/>
      </w:pPr>
    </w:p>
    <w:p w14:paraId="068794AA" w14:textId="77777777" w:rsidR="00CE13AB" w:rsidRDefault="00CE13AB" w:rsidP="00D176A3">
      <w:pPr>
        <w:ind w:firstLine="480"/>
      </w:pPr>
    </w:p>
    <w:p w14:paraId="1A5EE805" w14:textId="77777777" w:rsidR="005E2EC0" w:rsidRDefault="005E2EC0" w:rsidP="00D176A3">
      <w:pPr>
        <w:ind w:firstLine="480"/>
      </w:pPr>
    </w:p>
    <w:p w14:paraId="45F7CC60" w14:textId="77777777" w:rsidR="005E2EC0" w:rsidRDefault="005E2EC0" w:rsidP="00D176A3">
      <w:pPr>
        <w:ind w:firstLine="480"/>
      </w:pPr>
    </w:p>
    <w:p w14:paraId="4E68606E" w14:textId="77777777" w:rsidR="005E2EC0" w:rsidRDefault="005E2EC0" w:rsidP="00D176A3">
      <w:pPr>
        <w:ind w:firstLine="480"/>
      </w:pPr>
    </w:p>
    <w:p w14:paraId="154848D6" w14:textId="77777777" w:rsidR="007B5055" w:rsidRDefault="007B5055" w:rsidP="00D176A3">
      <w:pPr>
        <w:ind w:firstLine="480"/>
      </w:pPr>
    </w:p>
    <w:p w14:paraId="111EEA4D" w14:textId="77777777" w:rsidR="007B5055" w:rsidRPr="00176BDA" w:rsidRDefault="007B5055" w:rsidP="00D176A3">
      <w:pPr>
        <w:ind w:firstLine="480"/>
      </w:pPr>
    </w:p>
    <w:p w14:paraId="6A0F340F" w14:textId="77777777" w:rsidR="00732AFD" w:rsidRDefault="005D5556" w:rsidP="005D5556">
      <w:pPr>
        <w:ind w:firstLine="482"/>
        <w:rPr>
          <w:rFonts w:ascii="黑体" w:eastAsia="黑体"/>
          <w:b/>
          <w:color w:val="FF0000"/>
        </w:rPr>
      </w:pPr>
      <w:r w:rsidRPr="005D5556">
        <w:rPr>
          <w:rFonts w:ascii="黑体" w:eastAsia="黑体" w:hint="eastAsia"/>
          <w:b/>
          <w:color w:val="FF0000"/>
        </w:rPr>
        <w:t>公式：</w:t>
      </w:r>
    </w:p>
    <w:p w14:paraId="644D041B" w14:textId="77777777" w:rsidR="000E1FE3" w:rsidRPr="00176BDA" w:rsidRDefault="000E1FE3" w:rsidP="00F95083">
      <w:pPr>
        <w:widowControl/>
        <w:ind w:firstLine="480"/>
        <w:jc w:val="left"/>
        <w:rPr>
          <w:kern w:val="0"/>
        </w:rPr>
      </w:pPr>
      <w:r w:rsidRPr="00176BDA">
        <w:t>（</w:t>
      </w:r>
      <w:r w:rsidRPr="00176BDA">
        <w:t>1</w:t>
      </w:r>
      <w:r w:rsidRPr="00176BDA">
        <w:t>）</w:t>
      </w:r>
      <w:r w:rsidRPr="00176BDA">
        <w:rPr>
          <w:kern w:val="0"/>
        </w:rPr>
        <w:t>公式应另起一行</w:t>
      </w:r>
      <w:r>
        <w:rPr>
          <w:rFonts w:hint="eastAsia"/>
          <w:kern w:val="0"/>
        </w:rPr>
        <w:t>，左起空两个字编排</w:t>
      </w:r>
      <w:r w:rsidRPr="00176BDA">
        <w:rPr>
          <w:kern w:val="0"/>
        </w:rPr>
        <w:t>，较长的公式尽可能在等号后换行，或者在</w:t>
      </w:r>
      <w:r w:rsidRPr="00176BDA">
        <w:rPr>
          <w:kern w:val="0"/>
        </w:rPr>
        <w:t>“+”</w:t>
      </w:r>
      <w:r w:rsidRPr="00176BDA">
        <w:rPr>
          <w:kern w:val="0"/>
        </w:rPr>
        <w:t>、</w:t>
      </w:r>
      <w:r w:rsidRPr="00176BDA">
        <w:rPr>
          <w:kern w:val="0"/>
        </w:rPr>
        <w:t>“-”</w:t>
      </w:r>
      <w:r w:rsidRPr="00176BDA">
        <w:rPr>
          <w:kern w:val="0"/>
        </w:rPr>
        <w:t>等符号后换行。公式中分数线的横线，长短要分清，主要的横线应与等号取平。</w:t>
      </w:r>
    </w:p>
    <w:p w14:paraId="79A365C8" w14:textId="77777777" w:rsidR="000E1FE3" w:rsidRPr="00176BDA" w:rsidRDefault="000E1FE3" w:rsidP="0074383C">
      <w:pPr>
        <w:ind w:firstLine="480"/>
      </w:pPr>
      <w:r w:rsidRPr="00176BDA">
        <w:rPr>
          <w:kern w:val="0"/>
        </w:rPr>
        <w:t>（</w:t>
      </w:r>
      <w:r w:rsidRPr="00176BDA">
        <w:rPr>
          <w:kern w:val="0"/>
        </w:rPr>
        <w:t>2</w:t>
      </w:r>
      <w:r w:rsidRPr="00176BDA">
        <w:rPr>
          <w:kern w:val="0"/>
        </w:rPr>
        <w:t>）公式后应注明编号，</w:t>
      </w:r>
      <w:r w:rsidRPr="00176BDA">
        <w:t>公式号应置于小括号中，如公式</w:t>
      </w:r>
      <w:r w:rsidRPr="00176BDA">
        <w:t>(2-3)</w:t>
      </w:r>
      <w:r w:rsidRPr="00176BDA">
        <w:t>。写在右边行末，中间不加虚线；</w:t>
      </w:r>
    </w:p>
    <w:p w14:paraId="0C84B207" w14:textId="77777777" w:rsidR="000E1FE3" w:rsidRPr="00176BDA" w:rsidRDefault="000E1FE3" w:rsidP="00613DB2">
      <w:pPr>
        <w:ind w:firstLine="480"/>
      </w:pPr>
      <w:r w:rsidRPr="00176BDA">
        <w:rPr>
          <w:kern w:val="0"/>
        </w:rPr>
        <w:t>（</w:t>
      </w:r>
      <w:r w:rsidRPr="00176BDA">
        <w:rPr>
          <w:kern w:val="0"/>
        </w:rPr>
        <w:t>3</w:t>
      </w:r>
      <w:r w:rsidRPr="00176BDA">
        <w:rPr>
          <w:kern w:val="0"/>
        </w:rPr>
        <w:t>）公式下面的</w:t>
      </w:r>
      <w:r w:rsidRPr="00176BDA">
        <w:rPr>
          <w:kern w:val="0"/>
        </w:rPr>
        <w:t>“</w:t>
      </w:r>
      <w:r w:rsidRPr="00176BDA">
        <w:rPr>
          <w:kern w:val="0"/>
        </w:rPr>
        <w:t>式中：</w:t>
      </w:r>
      <w:r w:rsidRPr="00176BDA">
        <w:rPr>
          <w:kern w:val="0"/>
        </w:rPr>
        <w:t>”</w:t>
      </w:r>
      <w:r w:rsidRPr="00176BDA">
        <w:rPr>
          <w:kern w:val="0"/>
        </w:rPr>
        <w:t>空两个字起排，单独占一行。公式中所要解释的符号按先左后右，先上后下顺序分行空两个字排，再用破折号与释文连接，回行时与上一行释文对齐。上下行的破折号对齐。</w:t>
      </w:r>
    </w:p>
    <w:p w14:paraId="59AE807F" w14:textId="77777777" w:rsidR="000E1FE3" w:rsidRPr="00176BDA" w:rsidRDefault="000E1FE3" w:rsidP="00613DB2">
      <w:pPr>
        <w:ind w:firstLine="480"/>
      </w:pPr>
      <w:r w:rsidRPr="00176BDA">
        <w:t>（</w:t>
      </w:r>
      <w:r w:rsidRPr="00176BDA">
        <w:t>4</w:t>
      </w:r>
      <w:r w:rsidRPr="00176BDA">
        <w:t>）公式中各物理量及量纲均按国际标准（</w:t>
      </w:r>
      <w:r w:rsidRPr="00176BDA">
        <w:t xml:space="preserve">SI </w:t>
      </w:r>
      <w:r w:rsidRPr="00176BDA">
        <w:t>）及国家规定的法定符号和法定计量单位标注，禁止使用已废弃的符号和计量单位。</w:t>
      </w:r>
    </w:p>
    <w:p w14:paraId="16846CB1" w14:textId="77777777" w:rsidR="000E1FE3" w:rsidRPr="005D5556" w:rsidRDefault="000E1FE3" w:rsidP="00F95083">
      <w:pPr>
        <w:ind w:firstLine="480"/>
      </w:pPr>
      <w:r>
        <w:rPr>
          <w:rFonts w:hint="eastAsia"/>
        </w:rPr>
        <w:t>范例：</w:t>
      </w:r>
    </w:p>
    <w:p w14:paraId="714A92FF" w14:textId="77777777" w:rsidR="00986E98" w:rsidRPr="00143EDB" w:rsidRDefault="00234E5C" w:rsidP="00DC1293">
      <w:pPr>
        <w:pStyle w:val="af1"/>
      </w:pPr>
      <w:r>
        <w:lastRenderedPageBreak/>
        <w:pict w14:anchorId="568EE918">
          <v:shape id="_x0000_i1090" type="#_x0000_t75" style="width:58.7pt;height:22.3pt">
            <v:imagedata r:id="rId21" o:title=""/>
          </v:shape>
        </w:pict>
      </w:r>
      <w:r w:rsidR="001D7A9B">
        <w:rPr>
          <w:rFonts w:hint="eastAsia"/>
        </w:rPr>
        <w:tab/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FC2765">
        <w:fldChar w:fldCharType="begin"/>
      </w:r>
      <w:r w:rsidR="00FC2765">
        <w:instrText xml:space="preserve"> SEQ MTEqn \h \* MERGEFORMAT </w:instrText>
      </w:r>
      <w:r w:rsidR="00FC2765">
        <w:fldChar w:fldCharType="end"/>
      </w:r>
      <w:bookmarkStart w:id="41" w:name="ZEqnNum297270"/>
      <w:r w:rsidR="00FC2765">
        <w:rPr>
          <w:rFonts w:hint="eastAsia"/>
        </w:rPr>
        <w:instrText>（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 w:rsidR="00107EFA">
        <w:instrText>1</w:instrText>
      </w:r>
      <w:r>
        <w:fldChar w:fldCharType="end"/>
      </w:r>
      <w:r w:rsidR="00FC2765">
        <w:instrText>-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07EFA">
        <w:instrText>1</w:instrText>
      </w:r>
      <w:r>
        <w:fldChar w:fldCharType="end"/>
      </w:r>
      <w:r w:rsidR="00FC2765">
        <w:rPr>
          <w:rFonts w:hint="eastAsia"/>
        </w:rPr>
        <w:instrText>）</w:instrText>
      </w:r>
      <w:bookmarkEnd w:id="41"/>
      <w:r w:rsidR="00FC2765">
        <w:fldChar w:fldCharType="end"/>
      </w:r>
    </w:p>
    <w:p w14:paraId="54F63287" w14:textId="77777777" w:rsidR="00986E98" w:rsidRPr="00143EDB" w:rsidRDefault="00986E98" w:rsidP="009200F3">
      <w:pPr>
        <w:ind w:firstLine="480"/>
      </w:pPr>
      <w:r w:rsidRPr="00143EDB">
        <w:t>式中：</w:t>
      </w:r>
      <w:r w:rsidRPr="00143EDB">
        <w:t xml:space="preserve"> </w:t>
      </w:r>
    </w:p>
    <w:p w14:paraId="03FD427C" w14:textId="77777777" w:rsidR="00986E98" w:rsidRPr="00143EDB" w:rsidRDefault="00986E98" w:rsidP="009200F3">
      <w:pPr>
        <w:ind w:firstLine="480"/>
      </w:pPr>
      <w:r w:rsidRPr="00020C66">
        <w:rPr>
          <w:i/>
        </w:rPr>
        <w:t>q</w:t>
      </w:r>
      <w:r w:rsidRPr="00143EDB">
        <w:t xml:space="preserve"> —— </w:t>
      </w:r>
      <w:r w:rsidRPr="00143EDB">
        <w:t>灌水器流量</w:t>
      </w:r>
      <w:r w:rsidRPr="00143EDB">
        <w:t>/L·h-1</w:t>
      </w:r>
      <w:r w:rsidRPr="00143EDB">
        <w:t>；</w:t>
      </w:r>
    </w:p>
    <w:p w14:paraId="25EC2F91" w14:textId="77777777" w:rsidR="00986E98" w:rsidRPr="00143EDB" w:rsidRDefault="00986E98" w:rsidP="009200F3">
      <w:pPr>
        <w:ind w:firstLine="480"/>
      </w:pPr>
      <w:r w:rsidRPr="00020C66">
        <w:rPr>
          <w:i/>
        </w:rPr>
        <w:t>k</w:t>
      </w:r>
      <w:r w:rsidRPr="00020C66">
        <w:rPr>
          <w:i/>
          <w:vertAlign w:val="subscript"/>
        </w:rPr>
        <w:t>d</w:t>
      </w:r>
      <w:r w:rsidRPr="00143EDB">
        <w:t xml:space="preserve"> —— </w:t>
      </w:r>
      <w:r w:rsidRPr="00143EDB">
        <w:t>流量系数；</w:t>
      </w:r>
      <w:r w:rsidR="00FC2D62">
        <w:rPr>
          <w:rFonts w:hint="eastAsia"/>
        </w:rPr>
        <w:t xml:space="preserve"> </w:t>
      </w:r>
    </w:p>
    <w:p w14:paraId="70E9A111" w14:textId="77777777" w:rsidR="00986E98" w:rsidRPr="00143EDB" w:rsidRDefault="00986E98" w:rsidP="009200F3">
      <w:pPr>
        <w:ind w:firstLine="480"/>
      </w:pPr>
      <w:r w:rsidRPr="00020C66">
        <w:rPr>
          <w:i/>
        </w:rPr>
        <w:t>H</w:t>
      </w:r>
      <w:r w:rsidRPr="00143EDB">
        <w:t xml:space="preserve"> —— </w:t>
      </w:r>
      <w:r w:rsidRPr="00143EDB">
        <w:t>工作压力</w:t>
      </w:r>
      <w:r w:rsidRPr="00143EDB">
        <w:t>/</w:t>
      </w:r>
      <w:r w:rsidRPr="00143EDB">
        <w:t>ｍ；</w:t>
      </w:r>
    </w:p>
    <w:p w14:paraId="4DD50FBF" w14:textId="77777777" w:rsidR="00986E98" w:rsidRDefault="00986E98" w:rsidP="009200F3">
      <w:pPr>
        <w:ind w:firstLine="480"/>
      </w:pPr>
      <w:r w:rsidRPr="00020C66">
        <w:rPr>
          <w:i/>
        </w:rPr>
        <w:t>x</w:t>
      </w:r>
      <w:r w:rsidRPr="00143EDB">
        <w:t xml:space="preserve"> —— </w:t>
      </w:r>
      <w:r w:rsidRPr="00143EDB">
        <w:t>流态指数。</w:t>
      </w:r>
    </w:p>
    <w:p w14:paraId="01C9F4EC" w14:textId="77777777" w:rsidR="009951DE" w:rsidRDefault="009951DE" w:rsidP="00F95083">
      <w:pPr>
        <w:spacing w:afterLines="50" w:after="1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GOTOBUTTON ZEqnNum297270  \* MERGEFORMAT</w:instrText>
      </w:r>
      <w:r>
        <w:instrText xml:space="preserve"> </w:instrText>
      </w:r>
      <w:r w:rsidR="00234E5C">
        <w:fldChar w:fldCharType="begin"/>
      </w:r>
      <w:r w:rsidR="00234E5C">
        <w:instrText xml:space="preserve"> REF ZEqnNum297270 \! \* MERGEFORMAT </w:instrText>
      </w:r>
      <w:r w:rsidR="00234E5C">
        <w:fldChar w:fldCharType="separate"/>
      </w:r>
      <w:r w:rsidR="00107EFA">
        <w:rPr>
          <w:rFonts w:hint="eastAsia"/>
        </w:rPr>
        <w:instrText>（</w:instrText>
      </w:r>
      <w:r w:rsidR="00107EFA">
        <w:instrText>1-1</w:instrText>
      </w:r>
      <w:r w:rsidR="00107EFA">
        <w:rPr>
          <w:rFonts w:hint="eastAsia"/>
        </w:rPr>
        <w:instrText>）</w:instrText>
      </w:r>
      <w:r w:rsidR="00234E5C">
        <w:fldChar w:fldCharType="end"/>
      </w:r>
      <w:r>
        <w:fldChar w:fldCharType="end"/>
      </w:r>
      <w:r>
        <w:rPr>
          <w:rFonts w:hint="eastAsia"/>
        </w:rPr>
        <w:t>中，………………</w:t>
      </w:r>
    </w:p>
    <w:p w14:paraId="3BC5AFBE" w14:textId="77777777" w:rsidR="009951DE" w:rsidRPr="00143EDB" w:rsidRDefault="009951DE" w:rsidP="00F95083">
      <w:pPr>
        <w:spacing w:afterLines="50" w:after="120"/>
        <w:ind w:firstLine="480"/>
      </w:pPr>
    </w:p>
    <w:p w14:paraId="29F3D3BC" w14:textId="77777777" w:rsidR="00986E98" w:rsidRPr="00BC5354" w:rsidRDefault="005B23EF" w:rsidP="00DC1293">
      <w:pPr>
        <w:pStyle w:val="af1"/>
      </w:pPr>
      <w:r w:rsidRPr="005B23EF">
        <w:rPr>
          <w:position w:val="-32"/>
        </w:rPr>
        <w:object w:dxaOrig="6800" w:dyaOrig="780" w14:anchorId="43912652">
          <v:shape id="_x0000_i1091" type="#_x0000_t75" style="width:340.3pt;height:39pt" o:ole="">
            <v:imagedata r:id="rId22" o:title=""/>
          </v:shape>
          <o:OLEObject Type="Embed" ProgID="Equation.DSMT4" ShapeID="_x0000_i1091" DrawAspect="Content" ObjectID="_1667201979" r:id="rId23"/>
        </w:object>
      </w:r>
      <w:r w:rsidR="00BC5354" w:rsidRPr="00BC5354">
        <w:rPr>
          <w:rFonts w:hint="eastAsia"/>
        </w:rPr>
        <w:tab/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FC2765">
        <w:fldChar w:fldCharType="begin"/>
      </w:r>
      <w:r w:rsidR="00FC2765">
        <w:instrText xml:space="preserve"> SEQ MTEqn \h \* MERGEFORMAT </w:instrText>
      </w:r>
      <w:r w:rsidR="00FC2765">
        <w:fldChar w:fldCharType="end"/>
      </w:r>
      <w:r w:rsidR="00FC2765">
        <w:rPr>
          <w:rFonts w:hint="eastAsia"/>
        </w:rPr>
        <w:instrText>（</w:instrText>
      </w:r>
      <w:r w:rsidR="00234E5C">
        <w:fldChar w:fldCharType="begin"/>
      </w:r>
      <w:r w:rsidR="00234E5C">
        <w:instrText xml:space="preserve"> SEQ MTChap \c \* Arabic \* MERGEFORMAT </w:instrText>
      </w:r>
      <w:r w:rsidR="00234E5C">
        <w:fldChar w:fldCharType="separate"/>
      </w:r>
      <w:r w:rsidR="00107EFA">
        <w:instrText>1</w:instrText>
      </w:r>
      <w:r w:rsidR="00234E5C">
        <w:fldChar w:fldCharType="end"/>
      </w:r>
      <w:r w:rsidR="00FC2765">
        <w:instrText>-</w:instrText>
      </w:r>
      <w:r w:rsidR="00234E5C">
        <w:fldChar w:fldCharType="begin"/>
      </w:r>
      <w:r w:rsidR="00234E5C">
        <w:instrText xml:space="preserve"> SEQ MTEqn \c \* Arabic \* MERGEFORMAT </w:instrText>
      </w:r>
      <w:r w:rsidR="00234E5C">
        <w:fldChar w:fldCharType="separate"/>
      </w:r>
      <w:r w:rsidR="00107EFA">
        <w:instrText>2</w:instrText>
      </w:r>
      <w:r w:rsidR="00234E5C">
        <w:fldChar w:fldCharType="end"/>
      </w:r>
      <w:r w:rsidR="00FC2765">
        <w:rPr>
          <w:rFonts w:hint="eastAsia"/>
        </w:rPr>
        <w:instrText>）</w:instrText>
      </w:r>
      <w:r w:rsidR="00FC2765">
        <w:fldChar w:fldCharType="end"/>
      </w:r>
    </w:p>
    <w:p w14:paraId="0A0E9743" w14:textId="77777777" w:rsidR="007E067E" w:rsidRDefault="007E067E" w:rsidP="00F95083">
      <w:pPr>
        <w:ind w:firstLine="480"/>
      </w:pPr>
    </w:p>
    <w:p w14:paraId="6CCD8F26" w14:textId="77777777" w:rsidR="006D0425" w:rsidRDefault="006D0425" w:rsidP="00F95083">
      <w:pPr>
        <w:ind w:firstLine="480"/>
      </w:pPr>
    </w:p>
    <w:p w14:paraId="24F98C48" w14:textId="77777777" w:rsidR="006D0425" w:rsidRPr="00586FD9" w:rsidRDefault="006D0425" w:rsidP="00F95083">
      <w:pPr>
        <w:ind w:firstLine="480"/>
        <w:rPr>
          <w:color w:val="0000FF"/>
        </w:rPr>
      </w:pPr>
    </w:p>
    <w:p w14:paraId="14877A27" w14:textId="77777777" w:rsidR="00041A23" w:rsidRDefault="00041A23" w:rsidP="00F95083">
      <w:pPr>
        <w:ind w:firstLine="480"/>
      </w:pPr>
    </w:p>
    <w:p w14:paraId="2C65F566" w14:textId="77777777" w:rsidR="007F2CDB" w:rsidRDefault="007F2CDB" w:rsidP="00F95083">
      <w:pPr>
        <w:ind w:firstLine="480"/>
      </w:pPr>
    </w:p>
    <w:p w14:paraId="5E840B9E" w14:textId="77777777" w:rsidR="007F2CDB" w:rsidRDefault="007F2CDB" w:rsidP="00F95083">
      <w:pPr>
        <w:ind w:firstLine="480"/>
      </w:pPr>
    </w:p>
    <w:p w14:paraId="0ABE83C5" w14:textId="77777777" w:rsidR="008013FB" w:rsidRDefault="008013FB" w:rsidP="00F95083">
      <w:pPr>
        <w:ind w:firstLine="480"/>
      </w:pPr>
    </w:p>
    <w:p w14:paraId="49D1C819" w14:textId="77777777" w:rsidR="008013FB" w:rsidRPr="0019567C" w:rsidRDefault="008013FB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0FF65561" w14:textId="77777777" w:rsidR="008013FB" w:rsidRDefault="008013FB" w:rsidP="00F95083">
      <w:pPr>
        <w:ind w:firstLine="480"/>
      </w:pPr>
    </w:p>
    <w:p w14:paraId="78362C19" w14:textId="77777777" w:rsidR="003E0F5C" w:rsidRDefault="003E0F5C" w:rsidP="00333C37">
      <w:pPr>
        <w:ind w:firstLine="480"/>
        <w:sectPr w:rsidR="003E0F5C" w:rsidSect="001F419D">
          <w:headerReference w:type="default" r:id="rId24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74" w:bottom="1418" w:left="1474" w:header="1134" w:footer="992" w:gutter="0"/>
          <w:pgNumType w:start="1"/>
          <w:cols w:space="425"/>
          <w:docGrid w:linePitch="384" w:charSpace="7430"/>
        </w:sectPr>
      </w:pPr>
      <w:bookmarkStart w:id="42" w:name="_Toc156291144"/>
      <w:bookmarkStart w:id="43" w:name="_Toc156291996"/>
      <w:bookmarkStart w:id="44" w:name="_Toc163533796"/>
    </w:p>
    <w:p w14:paraId="5146AE52" w14:textId="77777777" w:rsidR="00466E43" w:rsidRDefault="004C2307" w:rsidP="00333C37">
      <w:pPr>
        <w:pStyle w:val="1"/>
      </w:pPr>
      <w:bookmarkStart w:id="45" w:name="_Toc56589142"/>
      <w:r w:rsidRPr="00F66C31">
        <w:rPr>
          <w:rFonts w:hint="eastAsia"/>
        </w:rPr>
        <w:lastRenderedPageBreak/>
        <w:t>XX</w:t>
      </w:r>
      <w:bookmarkEnd w:id="42"/>
      <w:bookmarkEnd w:id="43"/>
      <w:bookmarkEnd w:id="44"/>
      <w:r w:rsidR="00CC1013" w:rsidRPr="00F66C31">
        <w:rPr>
          <w:rFonts w:hint="eastAsia"/>
        </w:rPr>
        <w:t>（标题</w:t>
      </w:r>
      <w:r w:rsidR="00CC1013" w:rsidRPr="00F66C31">
        <w:rPr>
          <w:rFonts w:hint="eastAsia"/>
        </w:rPr>
        <w:t>1</w:t>
      </w:r>
      <w:r w:rsidR="00CC1013" w:rsidRPr="00F66C31">
        <w:rPr>
          <w:rFonts w:hint="eastAsia"/>
        </w:rPr>
        <w:t>）</w:t>
      </w:r>
      <w:bookmarkEnd w:id="45"/>
    </w:p>
    <w:p w14:paraId="1F9A67B8" w14:textId="29FF9948" w:rsidR="009851B3" w:rsidRDefault="002C5FB0" w:rsidP="009851B3">
      <w:pPr>
        <w:ind w:firstLine="482"/>
        <w:rPr>
          <w:b/>
        </w:rPr>
      </w:pPr>
      <w:r>
        <w:rPr>
          <w:rFonts w:hint="eastAsia"/>
          <w:b/>
        </w:rPr>
        <w:t>设计</w:t>
      </w:r>
      <w:r w:rsidR="009851B3" w:rsidRPr="00060C7D">
        <w:rPr>
          <w:rFonts w:hint="eastAsia"/>
          <w:b/>
        </w:rPr>
        <w:t>报告根据</w:t>
      </w:r>
      <w:r>
        <w:rPr>
          <w:rFonts w:hint="eastAsia"/>
          <w:b/>
        </w:rPr>
        <w:t>设计报告要求</w:t>
      </w:r>
      <w:r w:rsidR="009851B3" w:rsidRPr="00060C7D">
        <w:rPr>
          <w:rFonts w:hint="eastAsia"/>
          <w:b/>
        </w:rPr>
        <w:t>自行分节。</w:t>
      </w:r>
    </w:p>
    <w:p w14:paraId="0189AEDA" w14:textId="77777777" w:rsidR="0046799C" w:rsidRPr="00825766" w:rsidRDefault="0046799C" w:rsidP="009851B3">
      <w:pPr>
        <w:ind w:firstLine="482"/>
        <w:rPr>
          <w:b/>
          <w:color w:val="FF0000"/>
        </w:rPr>
      </w:pPr>
      <w:r w:rsidRPr="00825766">
        <w:rPr>
          <w:rFonts w:hint="eastAsia"/>
          <w:b/>
          <w:color w:val="FF0000"/>
        </w:rPr>
        <w:t>注：每章结尾处有分页符，不要删掉，否则页眉标题会错乱。</w:t>
      </w:r>
    </w:p>
    <w:p w14:paraId="1A058CBB" w14:textId="77777777" w:rsidR="00ED7D22" w:rsidRDefault="0019233A" w:rsidP="00194039">
      <w:pPr>
        <w:pStyle w:val="2"/>
      </w:pPr>
      <w:bookmarkStart w:id="46" w:name="_Toc156291145"/>
      <w:bookmarkStart w:id="47" w:name="_Toc156291997"/>
      <w:bookmarkStart w:id="48" w:name="_Toc56589143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46"/>
      <w:bookmarkEnd w:id="47"/>
      <w:bookmarkEnd w:id="48"/>
    </w:p>
    <w:p w14:paraId="61F4A9DD" w14:textId="77777777" w:rsidR="0019233A" w:rsidRDefault="0019233A" w:rsidP="00194039">
      <w:pPr>
        <w:pStyle w:val="3"/>
        <w:spacing w:before="120"/>
      </w:pPr>
      <w:bookmarkStart w:id="49" w:name="_Toc156291146"/>
      <w:bookmarkStart w:id="50" w:name="_Toc156291998"/>
      <w:bookmarkStart w:id="51" w:name="_Toc56589144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49"/>
      <w:bookmarkEnd w:id="50"/>
      <w:bookmarkEnd w:id="51"/>
    </w:p>
    <w:p w14:paraId="02257704" w14:textId="77777777" w:rsidR="00740E4D" w:rsidRPr="00926CD2" w:rsidRDefault="00740E4D" w:rsidP="00740E4D">
      <w:pPr>
        <w:ind w:firstLine="482"/>
        <w:rPr>
          <w:rFonts w:ascii="黑体" w:eastAsia="黑体" w:hAnsi="黑体"/>
          <w:b/>
        </w:rPr>
      </w:pPr>
      <w:bookmarkStart w:id="52" w:name="_Toc156291147"/>
      <w:bookmarkStart w:id="53" w:name="_Toc156291999"/>
      <w:bookmarkEnd w:id="52"/>
      <w:bookmarkEnd w:id="53"/>
      <w:r w:rsidRPr="00926CD2">
        <w:rPr>
          <w:rFonts w:ascii="黑体" w:eastAsia="黑体" w:hAnsi="黑体" w:hint="eastAsia"/>
          <w:b/>
        </w:rPr>
        <w:t>后续标题在样式中选择标题2或标题3等，会自动编号，正文选择“正文”样式。</w:t>
      </w:r>
    </w:p>
    <w:p w14:paraId="725389A6" w14:textId="77777777" w:rsidR="006D0425" w:rsidRDefault="006D0425" w:rsidP="00F95083">
      <w:pPr>
        <w:ind w:firstLine="480"/>
      </w:pPr>
    </w:p>
    <w:p w14:paraId="09D4A42A" w14:textId="77777777" w:rsidR="006D0425" w:rsidRDefault="006D0425" w:rsidP="00F95083">
      <w:pPr>
        <w:ind w:firstLine="480"/>
      </w:pPr>
    </w:p>
    <w:p w14:paraId="3DAA973B" w14:textId="77777777" w:rsidR="006D0425" w:rsidRDefault="00630AD1" w:rsidP="00F95083">
      <w:pPr>
        <w:ind w:firstLine="480"/>
      </w:pPr>
      <w:r>
        <w:rPr>
          <w:rFonts w:hint="eastAsia"/>
        </w:rPr>
        <w:t>公式按章重新编号：</w:t>
      </w:r>
    </w:p>
    <w:p w14:paraId="54788035" w14:textId="77777777" w:rsidR="006D0425" w:rsidRDefault="001B60C9" w:rsidP="00DC1293">
      <w:pPr>
        <w:pStyle w:val="af1"/>
      </w:pPr>
      <w:r w:rsidRPr="001B60C9">
        <w:rPr>
          <w:position w:val="-32"/>
        </w:rPr>
        <w:object w:dxaOrig="1200" w:dyaOrig="700" w14:anchorId="3277E125">
          <v:shape id="_x0000_i1092" type="#_x0000_t75" style="width:60pt;height:34.7pt" o:ole="">
            <v:imagedata r:id="rId25" o:title=""/>
          </v:shape>
          <o:OLEObject Type="Embed" ProgID="Equation.DSMT4" ShapeID="_x0000_i1092" DrawAspect="Content" ObjectID="_1667201980" r:id="rId26"/>
        </w:object>
      </w:r>
      <w:r w:rsidR="00AF126B">
        <w:rPr>
          <w:rFonts w:hint="eastAsia"/>
        </w:rPr>
        <w:tab/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FC2765">
        <w:fldChar w:fldCharType="begin"/>
      </w:r>
      <w:r w:rsidR="00FC2765">
        <w:instrText xml:space="preserve"> SEQ MTEqn \h \* MERGEFORMAT </w:instrText>
      </w:r>
      <w:r w:rsidR="00FC2765">
        <w:fldChar w:fldCharType="end"/>
      </w:r>
      <w:bookmarkStart w:id="54" w:name="ZEqnNum684999"/>
      <w:r w:rsidR="00FC2765">
        <w:rPr>
          <w:rFonts w:hint="eastAsia"/>
        </w:rPr>
        <w:instrText>（</w:instrText>
      </w:r>
      <w:r w:rsidR="00234E5C">
        <w:fldChar w:fldCharType="begin"/>
      </w:r>
      <w:r w:rsidR="00234E5C">
        <w:instrText xml:space="preserve"> SEQ MTChap \c \* Arabic \* MERGEFORMAT </w:instrText>
      </w:r>
      <w:r w:rsidR="00234E5C">
        <w:fldChar w:fldCharType="separate"/>
      </w:r>
      <w:r w:rsidR="00107EFA">
        <w:instrText>2</w:instrText>
      </w:r>
      <w:r w:rsidR="00234E5C">
        <w:fldChar w:fldCharType="end"/>
      </w:r>
      <w:r w:rsidR="00FC2765">
        <w:instrText>-</w:instrText>
      </w:r>
      <w:r w:rsidR="00234E5C">
        <w:fldChar w:fldCharType="begin"/>
      </w:r>
      <w:r w:rsidR="00234E5C">
        <w:instrText xml:space="preserve"> SEQ MTEqn \c \* Arabic \* MERGEFORMAT </w:instrText>
      </w:r>
      <w:r w:rsidR="00234E5C">
        <w:fldChar w:fldCharType="separate"/>
      </w:r>
      <w:r w:rsidR="00107EFA">
        <w:instrText>1</w:instrText>
      </w:r>
      <w:r w:rsidR="00234E5C">
        <w:fldChar w:fldCharType="end"/>
      </w:r>
      <w:r w:rsidR="00FC2765">
        <w:rPr>
          <w:rFonts w:hint="eastAsia"/>
        </w:rPr>
        <w:instrText>）</w:instrText>
      </w:r>
      <w:bookmarkEnd w:id="54"/>
      <w:r w:rsidR="00FC2765">
        <w:fldChar w:fldCharType="end"/>
      </w:r>
    </w:p>
    <w:p w14:paraId="2DDB5FED" w14:textId="77777777" w:rsidR="006D0425" w:rsidRDefault="006D0425" w:rsidP="00F95083">
      <w:pPr>
        <w:ind w:firstLine="480"/>
      </w:pPr>
    </w:p>
    <w:p w14:paraId="53FBC570" w14:textId="77777777" w:rsidR="006D0425" w:rsidRDefault="006D0425" w:rsidP="00F95083">
      <w:pPr>
        <w:ind w:firstLine="480"/>
      </w:pPr>
    </w:p>
    <w:p w14:paraId="7CD23852" w14:textId="77777777" w:rsidR="006D0425" w:rsidRDefault="006D0425" w:rsidP="00F95083">
      <w:pPr>
        <w:ind w:firstLine="480"/>
      </w:pPr>
    </w:p>
    <w:p w14:paraId="27C78B71" w14:textId="77777777" w:rsidR="006D0425" w:rsidRPr="002063F8" w:rsidRDefault="00E233C2" w:rsidP="00F95083">
      <w:pPr>
        <w:ind w:firstLine="480"/>
      </w:pPr>
      <w:r>
        <w:rPr>
          <w:rFonts w:hint="eastAsia"/>
        </w:rPr>
        <w:t>公式</w:t>
      </w:r>
      <w:r w:rsidR="00AF126B">
        <w:fldChar w:fldCharType="begin"/>
      </w:r>
      <w:r w:rsidR="00AF126B">
        <w:instrText xml:space="preserve"> </w:instrText>
      </w:r>
      <w:r w:rsidR="00AF126B">
        <w:rPr>
          <w:rFonts w:hint="eastAsia"/>
        </w:rPr>
        <w:instrText>GOTOBUTTON ZEqnNum684999  \* MERGEFORMAT</w:instrText>
      </w:r>
      <w:r w:rsidR="00AF126B">
        <w:instrText xml:space="preserve"> </w:instrText>
      </w:r>
      <w:r w:rsidR="00234E5C">
        <w:fldChar w:fldCharType="begin"/>
      </w:r>
      <w:r w:rsidR="00234E5C">
        <w:instrText xml:space="preserve"> REF ZEqnNum684999 \! \* MERGEFORMAT </w:instrText>
      </w:r>
      <w:r w:rsidR="00234E5C">
        <w:fldChar w:fldCharType="separate"/>
      </w:r>
      <w:r w:rsidR="00107EFA">
        <w:rPr>
          <w:rFonts w:hint="eastAsia"/>
        </w:rPr>
        <w:instrText>（</w:instrText>
      </w:r>
      <w:r w:rsidR="00107EFA">
        <w:instrText>2-1</w:instrText>
      </w:r>
      <w:r w:rsidR="00107EFA">
        <w:rPr>
          <w:rFonts w:hint="eastAsia"/>
        </w:rPr>
        <w:instrText>）</w:instrText>
      </w:r>
      <w:r w:rsidR="00234E5C">
        <w:fldChar w:fldCharType="end"/>
      </w:r>
      <w:r w:rsidR="00AF126B">
        <w:fldChar w:fldCharType="end"/>
      </w:r>
      <w:r>
        <w:rPr>
          <w:rFonts w:hint="eastAsia"/>
        </w:rPr>
        <w:t>说明，……</w:t>
      </w:r>
      <w:r w:rsidR="00F95382">
        <w:rPr>
          <w:rFonts w:hint="eastAsia"/>
        </w:rPr>
        <w:t>……</w:t>
      </w:r>
      <w:r w:rsidR="002063F8">
        <w:rPr>
          <w:rFonts w:hint="eastAsia"/>
        </w:rPr>
        <w:t>（</w:t>
      </w:r>
      <w:r w:rsidR="00F95382">
        <w:rPr>
          <w:rFonts w:hint="eastAsia"/>
        </w:rPr>
        <w:t>公式在</w:t>
      </w:r>
      <w:r>
        <w:rPr>
          <w:rFonts w:hint="eastAsia"/>
        </w:rPr>
        <w:t>正文中的</w:t>
      </w:r>
      <w:r w:rsidR="002063F8">
        <w:rPr>
          <w:rFonts w:hint="eastAsia"/>
        </w:rPr>
        <w:t>引用）</w:t>
      </w:r>
    </w:p>
    <w:p w14:paraId="2D3D2606" w14:textId="77777777" w:rsidR="006D0425" w:rsidRDefault="006D0425" w:rsidP="00F95083">
      <w:pPr>
        <w:ind w:firstLine="480"/>
      </w:pPr>
    </w:p>
    <w:p w14:paraId="1DE881F5" w14:textId="77777777" w:rsidR="006D0425" w:rsidRDefault="006D0425" w:rsidP="00F95083">
      <w:pPr>
        <w:ind w:firstLine="480"/>
      </w:pPr>
    </w:p>
    <w:p w14:paraId="7BCE5C4E" w14:textId="77777777" w:rsidR="00FB1851" w:rsidRDefault="00FB1851" w:rsidP="00F95083">
      <w:pPr>
        <w:ind w:firstLine="480"/>
      </w:pPr>
    </w:p>
    <w:p w14:paraId="36B82767" w14:textId="77777777" w:rsidR="00FB1851" w:rsidRDefault="00FB1851" w:rsidP="00F95083">
      <w:pPr>
        <w:ind w:firstLine="480"/>
      </w:pPr>
    </w:p>
    <w:p w14:paraId="51CC790D" w14:textId="77777777" w:rsidR="00FB1851" w:rsidRDefault="00FB1851" w:rsidP="00F95083">
      <w:pPr>
        <w:ind w:firstLine="480"/>
      </w:pPr>
    </w:p>
    <w:p w14:paraId="2C4CD160" w14:textId="77777777" w:rsidR="006D0425" w:rsidRDefault="00FB1851" w:rsidP="00F95083">
      <w:pPr>
        <w:ind w:firstLine="480"/>
      </w:pPr>
      <w:r>
        <w:rPr>
          <w:rFonts w:hint="eastAsia"/>
        </w:rPr>
        <w:t>图题注：</w:t>
      </w:r>
    </w:p>
    <w:p w14:paraId="1A0907B3" w14:textId="77777777" w:rsidR="008B30B2" w:rsidRDefault="008B30B2" w:rsidP="00F95083">
      <w:pPr>
        <w:ind w:firstLine="480"/>
      </w:pPr>
    </w:p>
    <w:p w14:paraId="67791DDD" w14:textId="77777777" w:rsidR="00B81E7B" w:rsidRDefault="00B81E7B" w:rsidP="00B81E7B">
      <w:pPr>
        <w:pStyle w:val="a8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7EFA"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rPr>
          <w:rFonts w:hint="eastAsia"/>
        </w:rPr>
        <w:t xml:space="preserve">  XXXXXX</w:t>
      </w:r>
    </w:p>
    <w:p w14:paraId="2C7B9E33" w14:textId="77777777" w:rsidR="006D0425" w:rsidRPr="00F95382" w:rsidRDefault="006D0425" w:rsidP="00F95083">
      <w:pPr>
        <w:ind w:firstLine="480"/>
      </w:pPr>
    </w:p>
    <w:p w14:paraId="1D70C81F" w14:textId="77777777" w:rsidR="00B77AE8" w:rsidRDefault="00B77AE8" w:rsidP="00F95083">
      <w:pPr>
        <w:ind w:firstLine="480"/>
      </w:pPr>
    </w:p>
    <w:p w14:paraId="0ABA0C94" w14:textId="77777777" w:rsidR="00B77AE8" w:rsidRDefault="00B77AE8" w:rsidP="00F95083">
      <w:pPr>
        <w:ind w:firstLine="480"/>
      </w:pPr>
    </w:p>
    <w:p w14:paraId="1E814FE7" w14:textId="77777777" w:rsidR="00B77AE8" w:rsidRDefault="00B77AE8" w:rsidP="00F95083">
      <w:pPr>
        <w:ind w:firstLine="480"/>
      </w:pPr>
    </w:p>
    <w:p w14:paraId="61E304FE" w14:textId="77777777" w:rsidR="00B77AE8" w:rsidRDefault="00B77AE8" w:rsidP="00F95083">
      <w:pPr>
        <w:ind w:firstLine="480"/>
      </w:pPr>
    </w:p>
    <w:p w14:paraId="5D436754" w14:textId="77777777" w:rsidR="00B207F2" w:rsidRDefault="00B207F2" w:rsidP="00F95083">
      <w:pPr>
        <w:ind w:firstLine="480"/>
      </w:pPr>
    </w:p>
    <w:p w14:paraId="7DDFE04C" w14:textId="77777777" w:rsidR="00B207F2" w:rsidRDefault="00B207F2" w:rsidP="00F95083">
      <w:pPr>
        <w:ind w:firstLine="480"/>
      </w:pPr>
    </w:p>
    <w:p w14:paraId="10ACBB33" w14:textId="77777777" w:rsidR="009B035B" w:rsidRDefault="009B035B" w:rsidP="00F95083">
      <w:pPr>
        <w:ind w:firstLine="480"/>
      </w:pPr>
    </w:p>
    <w:p w14:paraId="4D96431B" w14:textId="77777777" w:rsidR="009B035B" w:rsidRPr="0019567C" w:rsidRDefault="0019567C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189949C3" w14:textId="77777777" w:rsidR="00A00695" w:rsidRDefault="00A00695" w:rsidP="00333C37">
      <w:pPr>
        <w:ind w:firstLine="480"/>
        <w:sectPr w:rsidR="00A00695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55" w:name="_Toc156291149"/>
      <w:bookmarkStart w:id="56" w:name="_Toc156292001"/>
      <w:bookmarkStart w:id="57" w:name="_Toc163533797"/>
      <w:bookmarkEnd w:id="0"/>
    </w:p>
    <w:p w14:paraId="4BAF8758" w14:textId="77777777" w:rsidR="009B035B" w:rsidRPr="00F66C31" w:rsidRDefault="009857AA" w:rsidP="00333C37">
      <w:pPr>
        <w:pStyle w:val="1"/>
      </w:pPr>
      <w:bookmarkStart w:id="58" w:name="_Toc56589145"/>
      <w:r w:rsidRPr="00F66C31">
        <w:rPr>
          <w:rFonts w:hint="eastAsia"/>
        </w:rPr>
        <w:lastRenderedPageBreak/>
        <w:t>XXX</w:t>
      </w:r>
      <w:bookmarkEnd w:id="55"/>
      <w:bookmarkEnd w:id="56"/>
      <w:bookmarkEnd w:id="57"/>
      <w:r w:rsidR="00CC1013" w:rsidRPr="00F66C31">
        <w:rPr>
          <w:rFonts w:hint="eastAsia"/>
        </w:rPr>
        <w:t>（标题</w:t>
      </w:r>
      <w:r w:rsidR="00CC1013" w:rsidRPr="00F66C31">
        <w:rPr>
          <w:rFonts w:hint="eastAsia"/>
        </w:rPr>
        <w:t>1</w:t>
      </w:r>
      <w:r w:rsidR="00CC1013" w:rsidRPr="00F66C31">
        <w:rPr>
          <w:rFonts w:hint="eastAsia"/>
        </w:rPr>
        <w:t>）</w:t>
      </w:r>
      <w:bookmarkEnd w:id="58"/>
    </w:p>
    <w:p w14:paraId="27E81C14" w14:textId="77777777" w:rsidR="00642EBB" w:rsidRPr="008367F0" w:rsidRDefault="00642EBB" w:rsidP="00194039">
      <w:pPr>
        <w:pStyle w:val="2"/>
      </w:pPr>
      <w:bookmarkStart w:id="59" w:name="_Toc156291150"/>
      <w:bookmarkStart w:id="60" w:name="_Toc156292002"/>
      <w:bookmarkStart w:id="61" w:name="_Toc56589146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59"/>
      <w:bookmarkEnd w:id="60"/>
      <w:bookmarkEnd w:id="61"/>
    </w:p>
    <w:p w14:paraId="0E89EE54" w14:textId="77777777" w:rsidR="00642EBB" w:rsidRDefault="00642EBB" w:rsidP="00194039">
      <w:pPr>
        <w:pStyle w:val="3"/>
        <w:spacing w:before="120"/>
      </w:pPr>
      <w:bookmarkStart w:id="62" w:name="_Toc156291151"/>
      <w:bookmarkStart w:id="63" w:name="_Toc156292003"/>
      <w:bookmarkStart w:id="64" w:name="_Toc56589147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62"/>
      <w:bookmarkEnd w:id="63"/>
      <w:bookmarkEnd w:id="64"/>
    </w:p>
    <w:p w14:paraId="5C88D5CB" w14:textId="77777777" w:rsidR="002D1B52" w:rsidRDefault="002D1B52" w:rsidP="00F95083">
      <w:pPr>
        <w:ind w:firstLine="480"/>
      </w:pPr>
    </w:p>
    <w:p w14:paraId="087EBF51" w14:textId="77777777" w:rsidR="002D1B52" w:rsidRDefault="002D1B52" w:rsidP="00F95083">
      <w:pPr>
        <w:ind w:firstLine="480"/>
      </w:pPr>
    </w:p>
    <w:p w14:paraId="017E2F7E" w14:textId="77777777" w:rsidR="002D1B52" w:rsidRDefault="002D1B52" w:rsidP="00F95083">
      <w:pPr>
        <w:ind w:firstLine="480"/>
      </w:pPr>
    </w:p>
    <w:p w14:paraId="60F09690" w14:textId="77777777" w:rsidR="002D1B52" w:rsidRDefault="002D1B52" w:rsidP="00F95083">
      <w:pPr>
        <w:ind w:firstLine="480"/>
      </w:pPr>
    </w:p>
    <w:p w14:paraId="08CD0F73" w14:textId="77777777"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14:paraId="3DD65464" w14:textId="77777777" w:rsidR="00FE269B" w:rsidRDefault="00FE269B" w:rsidP="00FE269B">
      <w:pPr>
        <w:pStyle w:val="af1"/>
      </w:pPr>
      <w:r w:rsidRPr="001B60C9">
        <w:rPr>
          <w:position w:val="-32"/>
        </w:rPr>
        <w:object w:dxaOrig="1200" w:dyaOrig="700" w14:anchorId="3C051B9D">
          <v:shape id="_x0000_i1093" type="#_x0000_t75" style="width:60pt;height:34.7pt" o:ole="">
            <v:imagedata r:id="rId25" o:title=""/>
          </v:shape>
          <o:OLEObject Type="Embed" ProgID="Equation.DSMT4" ShapeID="_x0000_i1093" DrawAspect="Content" ObjectID="_1667201981" r:id="rId27"/>
        </w:object>
      </w:r>
      <w:r>
        <w:rPr>
          <w:rFonts w:hint="eastAsia"/>
        </w:rPr>
        <w:tab/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FC2765">
        <w:fldChar w:fldCharType="begin"/>
      </w:r>
      <w:r w:rsidR="00FC2765">
        <w:instrText xml:space="preserve"> SEQ MTEqn \h \* MERGEFORMAT </w:instrText>
      </w:r>
      <w:r w:rsidR="00FC2765">
        <w:fldChar w:fldCharType="end"/>
      </w:r>
      <w:bookmarkStart w:id="65" w:name="ZEqnNum898575"/>
      <w:r w:rsidR="00FC2765">
        <w:rPr>
          <w:rFonts w:hint="eastAsia"/>
        </w:rPr>
        <w:instrText>（</w:instrText>
      </w:r>
      <w:r w:rsidR="00234E5C">
        <w:fldChar w:fldCharType="begin"/>
      </w:r>
      <w:r w:rsidR="00234E5C">
        <w:instrText xml:space="preserve"> SEQ MTChap \c \* Arabic \* MERGEFORMAT </w:instrText>
      </w:r>
      <w:r w:rsidR="00234E5C">
        <w:fldChar w:fldCharType="separate"/>
      </w:r>
      <w:r w:rsidR="00107EFA">
        <w:instrText>3</w:instrText>
      </w:r>
      <w:r w:rsidR="00234E5C">
        <w:fldChar w:fldCharType="end"/>
      </w:r>
      <w:r w:rsidR="00FC2765">
        <w:instrText>-</w:instrText>
      </w:r>
      <w:r w:rsidR="00234E5C">
        <w:fldChar w:fldCharType="begin"/>
      </w:r>
      <w:r w:rsidR="00234E5C">
        <w:instrText xml:space="preserve"> SEQ MTEqn \c \* Arabic \* MERGEFORMAT </w:instrText>
      </w:r>
      <w:r w:rsidR="00234E5C">
        <w:fldChar w:fldCharType="separate"/>
      </w:r>
      <w:r w:rsidR="00107EFA">
        <w:instrText>1</w:instrText>
      </w:r>
      <w:r w:rsidR="00234E5C">
        <w:fldChar w:fldCharType="end"/>
      </w:r>
      <w:r w:rsidR="00FC2765">
        <w:rPr>
          <w:rFonts w:hint="eastAsia"/>
        </w:rPr>
        <w:instrText>）</w:instrText>
      </w:r>
      <w:bookmarkEnd w:id="65"/>
      <w:r w:rsidR="00FC2765">
        <w:fldChar w:fldCharType="end"/>
      </w:r>
    </w:p>
    <w:p w14:paraId="62706135" w14:textId="77777777" w:rsidR="00FE269B" w:rsidRDefault="00FE269B" w:rsidP="00FE269B">
      <w:pPr>
        <w:ind w:firstLine="480"/>
      </w:pPr>
    </w:p>
    <w:p w14:paraId="0C4E2924" w14:textId="77777777" w:rsidR="00FE269B" w:rsidRDefault="00FE269B" w:rsidP="00FE269B">
      <w:pPr>
        <w:ind w:firstLine="480"/>
      </w:pPr>
    </w:p>
    <w:p w14:paraId="2D8CF95C" w14:textId="77777777" w:rsidR="00FE269B" w:rsidRDefault="00FE269B" w:rsidP="00FE269B">
      <w:pPr>
        <w:ind w:firstLine="480"/>
      </w:pPr>
    </w:p>
    <w:p w14:paraId="14470981" w14:textId="77777777"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012B3D">
        <w:fldChar w:fldCharType="begin"/>
      </w:r>
      <w:r w:rsidR="00012B3D">
        <w:instrText xml:space="preserve"> </w:instrText>
      </w:r>
      <w:r w:rsidR="00012B3D">
        <w:rPr>
          <w:rFonts w:hint="eastAsia"/>
        </w:rPr>
        <w:instrText>GOTOBUTTON ZEqnNum898575  \* MERGEFORMAT</w:instrText>
      </w:r>
      <w:r w:rsidR="00012B3D">
        <w:instrText xml:space="preserve"> </w:instrText>
      </w:r>
      <w:r w:rsidR="00234E5C">
        <w:fldChar w:fldCharType="begin"/>
      </w:r>
      <w:r w:rsidR="00234E5C">
        <w:instrText xml:space="preserve"> REF ZEqnNum898575 \! \* MERGEFORMAT </w:instrText>
      </w:r>
      <w:r w:rsidR="00234E5C">
        <w:fldChar w:fldCharType="separate"/>
      </w:r>
      <w:r w:rsidR="00107EFA">
        <w:rPr>
          <w:rFonts w:hint="eastAsia"/>
        </w:rPr>
        <w:instrText>（</w:instrText>
      </w:r>
      <w:r w:rsidR="00107EFA">
        <w:instrText>3-1</w:instrText>
      </w:r>
      <w:r w:rsidR="00107EFA">
        <w:rPr>
          <w:rFonts w:hint="eastAsia"/>
        </w:rPr>
        <w:instrText>）</w:instrText>
      </w:r>
      <w:r w:rsidR="00234E5C">
        <w:fldChar w:fldCharType="end"/>
      </w:r>
      <w:r w:rsidR="00012B3D">
        <w:fldChar w:fldCharType="end"/>
      </w:r>
      <w:r>
        <w:rPr>
          <w:rFonts w:hint="eastAsia"/>
        </w:rPr>
        <w:t>说明，…………（公式在正文中的引用）</w:t>
      </w:r>
    </w:p>
    <w:p w14:paraId="04444D7E" w14:textId="77777777" w:rsidR="00FE269B" w:rsidRDefault="00FE269B" w:rsidP="00FE269B">
      <w:pPr>
        <w:ind w:firstLine="480"/>
      </w:pPr>
    </w:p>
    <w:p w14:paraId="4B5D9405" w14:textId="77777777" w:rsidR="00FE269B" w:rsidRDefault="00FE269B" w:rsidP="00FE269B">
      <w:pPr>
        <w:ind w:firstLine="480"/>
      </w:pPr>
    </w:p>
    <w:p w14:paraId="600454F6" w14:textId="77777777" w:rsidR="00FE269B" w:rsidRDefault="00FE269B" w:rsidP="00FE269B">
      <w:pPr>
        <w:ind w:firstLine="480"/>
      </w:pPr>
    </w:p>
    <w:p w14:paraId="213C56B5" w14:textId="77777777" w:rsidR="00FE269B" w:rsidRDefault="00FE269B" w:rsidP="00FE269B">
      <w:pPr>
        <w:ind w:firstLine="480"/>
      </w:pPr>
    </w:p>
    <w:p w14:paraId="22D72277" w14:textId="77777777" w:rsidR="00FE269B" w:rsidRDefault="00FE269B" w:rsidP="00FE269B">
      <w:pPr>
        <w:ind w:firstLine="480"/>
      </w:pPr>
    </w:p>
    <w:p w14:paraId="3251F85D" w14:textId="77777777"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14:paraId="0DB1C60E" w14:textId="77777777" w:rsidR="00FE269B" w:rsidRDefault="00FE269B" w:rsidP="00FE269B">
      <w:pPr>
        <w:ind w:firstLine="480"/>
      </w:pPr>
    </w:p>
    <w:p w14:paraId="7807B863" w14:textId="77777777" w:rsidR="00FE269B" w:rsidRDefault="00FE269B" w:rsidP="00FE269B">
      <w:pPr>
        <w:pStyle w:val="a8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7EFA"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rPr>
          <w:rFonts w:hint="eastAsia"/>
        </w:rPr>
        <w:t xml:space="preserve">  XXXXXX</w:t>
      </w:r>
    </w:p>
    <w:p w14:paraId="5B399BBC" w14:textId="77777777" w:rsidR="00212877" w:rsidRDefault="00212877" w:rsidP="00F95083">
      <w:pPr>
        <w:ind w:firstLine="480"/>
      </w:pPr>
    </w:p>
    <w:p w14:paraId="4C18592E" w14:textId="77777777" w:rsidR="00212877" w:rsidRDefault="00212877" w:rsidP="00F95083">
      <w:pPr>
        <w:ind w:firstLine="480"/>
      </w:pPr>
    </w:p>
    <w:p w14:paraId="5D222A67" w14:textId="77777777" w:rsidR="00E035C7" w:rsidRDefault="00E035C7" w:rsidP="00F95083">
      <w:pPr>
        <w:ind w:firstLine="480"/>
      </w:pPr>
    </w:p>
    <w:p w14:paraId="02C19274" w14:textId="77777777" w:rsidR="00E035C7" w:rsidRDefault="00E035C7" w:rsidP="00F95083">
      <w:pPr>
        <w:ind w:firstLine="480"/>
      </w:pPr>
    </w:p>
    <w:p w14:paraId="571C283B" w14:textId="77777777" w:rsidR="00E035C7" w:rsidRDefault="00E035C7" w:rsidP="00F95083">
      <w:pPr>
        <w:ind w:firstLine="480"/>
      </w:pPr>
    </w:p>
    <w:p w14:paraId="6E405333" w14:textId="77777777" w:rsidR="00DB6D73" w:rsidRDefault="00DB6D73" w:rsidP="00F95083">
      <w:pPr>
        <w:ind w:firstLine="480"/>
      </w:pPr>
    </w:p>
    <w:p w14:paraId="34C4AE5C" w14:textId="77777777" w:rsidR="00DB6D73" w:rsidRPr="00DB6D73" w:rsidRDefault="00DB6D73" w:rsidP="00F95083">
      <w:pPr>
        <w:ind w:firstLine="480"/>
      </w:pPr>
    </w:p>
    <w:p w14:paraId="7861C95F" w14:textId="77777777" w:rsidR="00E035C7" w:rsidRDefault="00E035C7" w:rsidP="00F95083">
      <w:pPr>
        <w:ind w:firstLine="480"/>
      </w:pPr>
    </w:p>
    <w:p w14:paraId="5A774C6D" w14:textId="77777777" w:rsidR="005C09EB" w:rsidRDefault="005C09EB" w:rsidP="00F95083">
      <w:pPr>
        <w:ind w:firstLine="480"/>
      </w:pPr>
    </w:p>
    <w:p w14:paraId="2DBBE8CF" w14:textId="77777777" w:rsidR="009857AA" w:rsidRDefault="009857AA" w:rsidP="00F95083">
      <w:pPr>
        <w:ind w:firstLine="480"/>
      </w:pPr>
    </w:p>
    <w:p w14:paraId="1CDF26AB" w14:textId="77777777" w:rsidR="00DB6D73" w:rsidRDefault="00DB6D73" w:rsidP="00F95083">
      <w:pPr>
        <w:ind w:firstLine="480"/>
      </w:pPr>
    </w:p>
    <w:p w14:paraId="37DB1CF4" w14:textId="77777777" w:rsidR="009857AA" w:rsidRPr="0019567C" w:rsidRDefault="0019567C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6BF28445" w14:textId="77777777" w:rsidR="002D1B52" w:rsidRDefault="002D1B52" w:rsidP="00F95083">
      <w:pPr>
        <w:ind w:firstLine="480"/>
      </w:pPr>
    </w:p>
    <w:p w14:paraId="51C93DC8" w14:textId="77777777" w:rsidR="002A2E5F" w:rsidRDefault="002A2E5F" w:rsidP="00333C37">
      <w:pPr>
        <w:ind w:firstLine="480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66" w:name="_Toc156291152"/>
      <w:bookmarkStart w:id="67" w:name="_Toc156292004"/>
      <w:bookmarkStart w:id="68" w:name="_Toc163533798"/>
    </w:p>
    <w:p w14:paraId="3053FF18" w14:textId="77777777" w:rsidR="00CC1013" w:rsidRPr="00F66C31" w:rsidRDefault="00CC1013" w:rsidP="00333C37">
      <w:pPr>
        <w:pStyle w:val="1"/>
      </w:pPr>
      <w:bookmarkStart w:id="69" w:name="_Toc56589148"/>
      <w:bookmarkEnd w:id="66"/>
      <w:bookmarkEnd w:id="67"/>
      <w:bookmarkEnd w:id="68"/>
      <w:r w:rsidRPr="00F66C31">
        <w:rPr>
          <w:rFonts w:hint="eastAsia"/>
        </w:rPr>
        <w:lastRenderedPageBreak/>
        <w:t>XXXX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69"/>
    </w:p>
    <w:p w14:paraId="216E029A" w14:textId="77777777" w:rsidR="00CC1013" w:rsidRPr="008367F0" w:rsidRDefault="00CC1013" w:rsidP="00194039">
      <w:pPr>
        <w:pStyle w:val="2"/>
      </w:pPr>
      <w:bookmarkStart w:id="70" w:name="_Toc56589149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70"/>
    </w:p>
    <w:p w14:paraId="1466A158" w14:textId="77777777" w:rsidR="00CC1013" w:rsidRDefault="00CC1013" w:rsidP="00194039">
      <w:pPr>
        <w:pStyle w:val="3"/>
        <w:spacing w:before="120"/>
      </w:pPr>
      <w:bookmarkStart w:id="71" w:name="_Toc56589150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71"/>
    </w:p>
    <w:p w14:paraId="404866D0" w14:textId="77777777" w:rsidR="002D1B52" w:rsidRDefault="002D1B52" w:rsidP="00F95083">
      <w:pPr>
        <w:ind w:firstLine="480"/>
      </w:pPr>
    </w:p>
    <w:p w14:paraId="349D1C18" w14:textId="77777777" w:rsidR="002D1B52" w:rsidRDefault="002D1B52" w:rsidP="00F95083">
      <w:pPr>
        <w:ind w:firstLine="480"/>
      </w:pPr>
    </w:p>
    <w:p w14:paraId="0A4B9917" w14:textId="77777777"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14:paraId="113CCF11" w14:textId="77777777" w:rsidR="00FE269B" w:rsidRDefault="00FE269B" w:rsidP="00FE269B">
      <w:pPr>
        <w:pStyle w:val="af1"/>
      </w:pPr>
      <w:r w:rsidRPr="001B60C9">
        <w:rPr>
          <w:position w:val="-32"/>
        </w:rPr>
        <w:object w:dxaOrig="1200" w:dyaOrig="700" w14:anchorId="2B012157">
          <v:shape id="_x0000_i1094" type="#_x0000_t75" style="width:60pt;height:34.7pt" o:ole="">
            <v:imagedata r:id="rId25" o:title=""/>
          </v:shape>
          <o:OLEObject Type="Embed" ProgID="Equation.DSMT4" ShapeID="_x0000_i1094" DrawAspect="Content" ObjectID="_1667201982" r:id="rId28"/>
        </w:object>
      </w:r>
      <w:r>
        <w:rPr>
          <w:rFonts w:hint="eastAsia"/>
        </w:rPr>
        <w:tab/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FC2765">
        <w:fldChar w:fldCharType="begin"/>
      </w:r>
      <w:r w:rsidR="00FC2765">
        <w:instrText xml:space="preserve"> SEQ MTEqn \h \* MERGEFORMAT </w:instrText>
      </w:r>
      <w:r w:rsidR="00FC2765">
        <w:fldChar w:fldCharType="end"/>
      </w:r>
      <w:bookmarkStart w:id="72" w:name="ZEqnNum458329"/>
      <w:r w:rsidR="00FC2765">
        <w:rPr>
          <w:rFonts w:hint="eastAsia"/>
        </w:rPr>
        <w:instrText>（</w:instrText>
      </w:r>
      <w:r w:rsidR="00234E5C">
        <w:fldChar w:fldCharType="begin"/>
      </w:r>
      <w:r w:rsidR="00234E5C">
        <w:instrText xml:space="preserve"> SEQ MTChap \c \* Arabic \* MERGEFORMAT </w:instrText>
      </w:r>
      <w:r w:rsidR="00234E5C">
        <w:fldChar w:fldCharType="separate"/>
      </w:r>
      <w:r w:rsidR="00107EFA">
        <w:instrText>4</w:instrText>
      </w:r>
      <w:r w:rsidR="00234E5C">
        <w:fldChar w:fldCharType="end"/>
      </w:r>
      <w:r w:rsidR="00FC2765">
        <w:instrText>-</w:instrText>
      </w:r>
      <w:r w:rsidR="00234E5C">
        <w:fldChar w:fldCharType="begin"/>
      </w:r>
      <w:r w:rsidR="00234E5C">
        <w:instrText xml:space="preserve"> SEQ MTEqn \c \* Arabic \* MERGEFORMAT </w:instrText>
      </w:r>
      <w:r w:rsidR="00234E5C">
        <w:fldChar w:fldCharType="separate"/>
      </w:r>
      <w:r w:rsidR="00107EFA">
        <w:instrText>1</w:instrText>
      </w:r>
      <w:r w:rsidR="00234E5C">
        <w:fldChar w:fldCharType="end"/>
      </w:r>
      <w:r w:rsidR="00FC2765">
        <w:rPr>
          <w:rFonts w:hint="eastAsia"/>
        </w:rPr>
        <w:instrText>）</w:instrText>
      </w:r>
      <w:bookmarkEnd w:id="72"/>
      <w:r w:rsidR="00FC2765">
        <w:fldChar w:fldCharType="end"/>
      </w:r>
    </w:p>
    <w:p w14:paraId="64E06C21" w14:textId="77777777" w:rsidR="00FE269B" w:rsidRDefault="00FE269B" w:rsidP="00FE269B">
      <w:pPr>
        <w:ind w:firstLine="480"/>
      </w:pPr>
    </w:p>
    <w:p w14:paraId="10A12D98" w14:textId="77777777" w:rsidR="00FE269B" w:rsidRDefault="00FE269B" w:rsidP="00FE269B">
      <w:pPr>
        <w:ind w:firstLine="480"/>
      </w:pPr>
    </w:p>
    <w:p w14:paraId="125EE083" w14:textId="77777777" w:rsidR="00FE269B" w:rsidRDefault="00FE269B" w:rsidP="00FE269B">
      <w:pPr>
        <w:ind w:firstLine="480"/>
      </w:pPr>
    </w:p>
    <w:p w14:paraId="5CD7AF38" w14:textId="77777777"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ZEqnNum458329  \* MERGEFORMAT</w:instrText>
      </w:r>
      <w:r w:rsidR="00FC2765">
        <w:instrText xml:space="preserve"> </w:instrText>
      </w:r>
      <w:r w:rsidR="00234E5C">
        <w:fldChar w:fldCharType="begin"/>
      </w:r>
      <w:r w:rsidR="00234E5C">
        <w:instrText xml:space="preserve"> REF ZEqnNum458329 \! \* MERGEFORMAT </w:instrText>
      </w:r>
      <w:r w:rsidR="00234E5C">
        <w:fldChar w:fldCharType="separate"/>
      </w:r>
      <w:r w:rsidR="00107EFA">
        <w:rPr>
          <w:rFonts w:hint="eastAsia"/>
        </w:rPr>
        <w:instrText>（</w:instrText>
      </w:r>
      <w:r w:rsidR="00107EFA">
        <w:instrText>4-1</w:instrText>
      </w:r>
      <w:r w:rsidR="00107EFA">
        <w:rPr>
          <w:rFonts w:hint="eastAsia"/>
        </w:rPr>
        <w:instrText>）</w:instrText>
      </w:r>
      <w:r w:rsidR="00234E5C">
        <w:fldChar w:fldCharType="end"/>
      </w:r>
      <w:r w:rsidR="00FC2765">
        <w:fldChar w:fldCharType="end"/>
      </w:r>
      <w:r>
        <w:rPr>
          <w:rFonts w:hint="eastAsia"/>
        </w:rPr>
        <w:t>说明，…………（公式在正文中的引用）</w:t>
      </w:r>
    </w:p>
    <w:p w14:paraId="5969E8EF" w14:textId="77777777" w:rsidR="00FE269B" w:rsidRDefault="00FE269B" w:rsidP="00FE269B">
      <w:pPr>
        <w:ind w:firstLine="480"/>
      </w:pPr>
    </w:p>
    <w:p w14:paraId="4F1A00C0" w14:textId="77777777" w:rsidR="00FE269B" w:rsidRDefault="00FE269B" w:rsidP="00FE269B">
      <w:pPr>
        <w:ind w:firstLine="480"/>
      </w:pPr>
    </w:p>
    <w:p w14:paraId="339B9D1E" w14:textId="77777777" w:rsidR="00FE269B" w:rsidRDefault="00FE269B" w:rsidP="00FE269B">
      <w:pPr>
        <w:ind w:firstLine="480"/>
      </w:pPr>
    </w:p>
    <w:p w14:paraId="73E759CB" w14:textId="77777777" w:rsidR="00FE269B" w:rsidRDefault="00FE269B" w:rsidP="00FE269B">
      <w:pPr>
        <w:ind w:firstLine="480"/>
      </w:pPr>
    </w:p>
    <w:p w14:paraId="0D6CAF0B" w14:textId="77777777" w:rsidR="00FE269B" w:rsidRDefault="00FE269B" w:rsidP="00FE269B">
      <w:pPr>
        <w:ind w:firstLine="480"/>
      </w:pPr>
    </w:p>
    <w:p w14:paraId="1D83FADC" w14:textId="77777777"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14:paraId="6B3B96CC" w14:textId="77777777" w:rsidR="00FE269B" w:rsidRDefault="00FE269B" w:rsidP="00FE269B">
      <w:pPr>
        <w:ind w:firstLine="480"/>
      </w:pPr>
    </w:p>
    <w:p w14:paraId="6814F7E2" w14:textId="77777777" w:rsidR="00FE269B" w:rsidRDefault="00FE269B" w:rsidP="00FE269B">
      <w:pPr>
        <w:pStyle w:val="a8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7EFA"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rPr>
          <w:rFonts w:hint="eastAsia"/>
        </w:rPr>
        <w:t xml:space="preserve">  XXXXXX</w:t>
      </w:r>
    </w:p>
    <w:p w14:paraId="077688F9" w14:textId="77777777" w:rsidR="00212877" w:rsidRPr="00FE269B" w:rsidRDefault="00212877" w:rsidP="00F95083">
      <w:pPr>
        <w:ind w:firstLine="480"/>
      </w:pPr>
    </w:p>
    <w:p w14:paraId="69717333" w14:textId="77777777" w:rsidR="002D1B52" w:rsidRDefault="002D1B52" w:rsidP="00F95083">
      <w:pPr>
        <w:ind w:firstLine="480"/>
      </w:pPr>
    </w:p>
    <w:p w14:paraId="405D54F4" w14:textId="77777777" w:rsidR="002D1B52" w:rsidRDefault="002D1B52" w:rsidP="00F95083">
      <w:pPr>
        <w:ind w:firstLine="480"/>
      </w:pPr>
    </w:p>
    <w:p w14:paraId="5790DDEB" w14:textId="77777777" w:rsidR="009857AA" w:rsidRDefault="009857AA" w:rsidP="00F95083">
      <w:pPr>
        <w:ind w:firstLine="480"/>
      </w:pPr>
    </w:p>
    <w:p w14:paraId="6B9E72EF" w14:textId="77777777" w:rsidR="009857AA" w:rsidRDefault="009857AA" w:rsidP="00F95083">
      <w:pPr>
        <w:ind w:firstLine="480"/>
      </w:pPr>
    </w:p>
    <w:p w14:paraId="38AC309D" w14:textId="77777777" w:rsidR="009857AA" w:rsidRPr="0019567C" w:rsidRDefault="0019567C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40D1BF31" w14:textId="77777777" w:rsidR="009857AA" w:rsidRDefault="009857AA" w:rsidP="00F95083">
      <w:pPr>
        <w:ind w:firstLine="480"/>
      </w:pPr>
    </w:p>
    <w:p w14:paraId="49A09191" w14:textId="77777777" w:rsidR="002A2E5F" w:rsidRDefault="002A2E5F" w:rsidP="00333C37">
      <w:pPr>
        <w:ind w:firstLine="480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73" w:name="_Toc156291155"/>
      <w:bookmarkStart w:id="74" w:name="_Toc156292007"/>
      <w:bookmarkStart w:id="75" w:name="_Toc163533799"/>
    </w:p>
    <w:p w14:paraId="2FFD4E8E" w14:textId="77777777" w:rsidR="00CC1013" w:rsidRPr="00F66C31" w:rsidRDefault="00CC1013" w:rsidP="00333C37">
      <w:pPr>
        <w:pStyle w:val="1"/>
      </w:pPr>
      <w:bookmarkStart w:id="76" w:name="_Toc56589151"/>
      <w:bookmarkEnd w:id="73"/>
      <w:bookmarkEnd w:id="74"/>
      <w:bookmarkEnd w:id="75"/>
      <w:r w:rsidRPr="00F66C31">
        <w:rPr>
          <w:rFonts w:hint="eastAsia"/>
        </w:rPr>
        <w:lastRenderedPageBreak/>
        <w:t>XXXX</w:t>
      </w:r>
      <w:r w:rsidR="001F1669" w:rsidRPr="00F66C31">
        <w:rPr>
          <w:rFonts w:hint="eastAsia"/>
        </w:rPr>
        <w:t>X</w:t>
      </w:r>
      <w:r w:rsidRPr="00F66C31">
        <w:rPr>
          <w:rFonts w:hint="eastAsia"/>
        </w:rPr>
        <w:t>（标题</w:t>
      </w:r>
      <w:r w:rsidRPr="00F66C31">
        <w:rPr>
          <w:rFonts w:hint="eastAsia"/>
        </w:rPr>
        <w:t>1</w:t>
      </w:r>
      <w:r w:rsidRPr="00F66C31">
        <w:rPr>
          <w:rFonts w:hint="eastAsia"/>
        </w:rPr>
        <w:t>）</w:t>
      </w:r>
      <w:bookmarkEnd w:id="76"/>
    </w:p>
    <w:p w14:paraId="23BB6020" w14:textId="77777777" w:rsidR="00CC1013" w:rsidRPr="008367F0" w:rsidRDefault="00CC1013" w:rsidP="00194039">
      <w:pPr>
        <w:pStyle w:val="2"/>
      </w:pPr>
      <w:bookmarkStart w:id="77" w:name="_Toc56589152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77"/>
    </w:p>
    <w:p w14:paraId="66636A7D" w14:textId="77777777" w:rsidR="00CC1013" w:rsidRDefault="00CC1013" w:rsidP="00194039">
      <w:pPr>
        <w:pStyle w:val="3"/>
        <w:spacing w:before="120"/>
      </w:pPr>
      <w:bookmarkStart w:id="78" w:name="_Toc56589153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78"/>
    </w:p>
    <w:p w14:paraId="0EF92677" w14:textId="77777777" w:rsidR="009857AA" w:rsidRDefault="009857AA" w:rsidP="00F95083">
      <w:pPr>
        <w:ind w:firstLine="480"/>
      </w:pPr>
    </w:p>
    <w:p w14:paraId="074549AC" w14:textId="77777777" w:rsidR="009857AA" w:rsidRDefault="009857AA" w:rsidP="00F95083">
      <w:pPr>
        <w:ind w:firstLine="480"/>
      </w:pPr>
    </w:p>
    <w:p w14:paraId="082805EF" w14:textId="77777777" w:rsidR="009857AA" w:rsidRDefault="009857AA" w:rsidP="00F95083">
      <w:pPr>
        <w:ind w:firstLine="480"/>
      </w:pPr>
    </w:p>
    <w:p w14:paraId="02784904" w14:textId="77777777" w:rsidR="009857AA" w:rsidRDefault="009857AA" w:rsidP="00F95083">
      <w:pPr>
        <w:ind w:firstLine="480"/>
      </w:pPr>
    </w:p>
    <w:p w14:paraId="5B95D1DA" w14:textId="77777777" w:rsidR="00FE269B" w:rsidRDefault="00FE269B" w:rsidP="00FE269B">
      <w:pPr>
        <w:ind w:firstLine="480"/>
      </w:pPr>
      <w:r>
        <w:rPr>
          <w:rFonts w:hint="eastAsia"/>
        </w:rPr>
        <w:t>公式按章重新编号：</w:t>
      </w:r>
    </w:p>
    <w:p w14:paraId="1DA08944" w14:textId="77777777" w:rsidR="00FE269B" w:rsidRDefault="00FE269B" w:rsidP="00FE269B">
      <w:pPr>
        <w:pStyle w:val="af1"/>
      </w:pPr>
      <w:r w:rsidRPr="001B60C9">
        <w:rPr>
          <w:position w:val="-32"/>
        </w:rPr>
        <w:object w:dxaOrig="1200" w:dyaOrig="700" w14:anchorId="6568CF22">
          <v:shape id="_x0000_i1095" type="#_x0000_t75" style="width:60pt;height:34.7pt" o:ole="">
            <v:imagedata r:id="rId25" o:title=""/>
          </v:shape>
          <o:OLEObject Type="Embed" ProgID="Equation.DSMT4" ShapeID="_x0000_i1095" DrawAspect="Content" ObjectID="_1667201983" r:id="rId29"/>
        </w:object>
      </w:r>
      <w:r>
        <w:rPr>
          <w:rFonts w:hint="eastAsia"/>
        </w:rPr>
        <w:tab/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MACROBUTTON MTPlaceRef \* MERGEFORMAT</w:instrText>
      </w:r>
      <w:r w:rsidR="00FC2765">
        <w:instrText xml:space="preserve"> </w:instrText>
      </w:r>
      <w:r w:rsidR="00FC2765">
        <w:fldChar w:fldCharType="begin"/>
      </w:r>
      <w:r w:rsidR="00FC2765">
        <w:instrText xml:space="preserve"> SEQ MTEqn \h \* MERGEFORMAT </w:instrText>
      </w:r>
      <w:r w:rsidR="00FC2765">
        <w:fldChar w:fldCharType="end"/>
      </w:r>
      <w:bookmarkStart w:id="79" w:name="ZEqnNum592990"/>
      <w:r w:rsidR="00FC2765">
        <w:rPr>
          <w:rFonts w:hint="eastAsia"/>
        </w:rPr>
        <w:instrText>（</w:instrText>
      </w:r>
      <w:r w:rsidR="00234E5C">
        <w:fldChar w:fldCharType="begin"/>
      </w:r>
      <w:r w:rsidR="00234E5C">
        <w:instrText xml:space="preserve"> SEQ MTChap \c \* Arabic \* MERGEFORMAT </w:instrText>
      </w:r>
      <w:r w:rsidR="00234E5C">
        <w:fldChar w:fldCharType="separate"/>
      </w:r>
      <w:r w:rsidR="00107EFA">
        <w:instrText>5</w:instrText>
      </w:r>
      <w:r w:rsidR="00234E5C">
        <w:fldChar w:fldCharType="end"/>
      </w:r>
      <w:r w:rsidR="00FC2765">
        <w:instrText>-</w:instrText>
      </w:r>
      <w:r w:rsidR="00234E5C">
        <w:fldChar w:fldCharType="begin"/>
      </w:r>
      <w:r w:rsidR="00234E5C">
        <w:instrText xml:space="preserve"> SEQ MTEqn \c \* Arabic \* MERGEFORMAT </w:instrText>
      </w:r>
      <w:r w:rsidR="00234E5C">
        <w:fldChar w:fldCharType="separate"/>
      </w:r>
      <w:r w:rsidR="00107EFA">
        <w:instrText>1</w:instrText>
      </w:r>
      <w:r w:rsidR="00234E5C">
        <w:fldChar w:fldCharType="end"/>
      </w:r>
      <w:r w:rsidR="00FC2765">
        <w:rPr>
          <w:rFonts w:hint="eastAsia"/>
        </w:rPr>
        <w:instrText>）</w:instrText>
      </w:r>
      <w:bookmarkEnd w:id="79"/>
      <w:r w:rsidR="00FC2765">
        <w:fldChar w:fldCharType="end"/>
      </w:r>
    </w:p>
    <w:p w14:paraId="32BEC3DB" w14:textId="77777777" w:rsidR="00FE269B" w:rsidRDefault="00FE269B" w:rsidP="00FE269B">
      <w:pPr>
        <w:ind w:firstLine="480"/>
      </w:pPr>
    </w:p>
    <w:p w14:paraId="5B6C6D57" w14:textId="77777777" w:rsidR="00FE269B" w:rsidRDefault="00FE269B" w:rsidP="00FE269B">
      <w:pPr>
        <w:ind w:firstLine="480"/>
      </w:pPr>
    </w:p>
    <w:p w14:paraId="69AB9911" w14:textId="77777777" w:rsidR="00FE269B" w:rsidRDefault="00FE269B" w:rsidP="00FE269B">
      <w:pPr>
        <w:ind w:firstLine="480"/>
      </w:pPr>
    </w:p>
    <w:p w14:paraId="771C01AE" w14:textId="77777777" w:rsidR="00FE269B" w:rsidRPr="002063F8" w:rsidRDefault="00FE269B" w:rsidP="00FE269B">
      <w:pPr>
        <w:ind w:firstLine="480"/>
      </w:pPr>
      <w:r>
        <w:rPr>
          <w:rFonts w:hint="eastAsia"/>
        </w:rPr>
        <w:t>公式</w:t>
      </w:r>
      <w:r w:rsidR="00FC2765">
        <w:fldChar w:fldCharType="begin"/>
      </w:r>
      <w:r w:rsidR="00FC2765">
        <w:instrText xml:space="preserve"> </w:instrText>
      </w:r>
      <w:r w:rsidR="00FC2765">
        <w:rPr>
          <w:rFonts w:hint="eastAsia"/>
        </w:rPr>
        <w:instrText>GOTOBUTTON ZEqnNum592990  \* MERGEFORMAT</w:instrText>
      </w:r>
      <w:r w:rsidR="00FC2765">
        <w:instrText xml:space="preserve"> </w:instrText>
      </w:r>
      <w:r w:rsidR="00234E5C">
        <w:fldChar w:fldCharType="begin"/>
      </w:r>
      <w:r w:rsidR="00234E5C">
        <w:instrText xml:space="preserve"> REF ZEqnNum592990 \! \* MERGEFORMAT </w:instrText>
      </w:r>
      <w:r w:rsidR="00234E5C">
        <w:fldChar w:fldCharType="separate"/>
      </w:r>
      <w:r w:rsidR="00107EFA">
        <w:rPr>
          <w:rFonts w:hint="eastAsia"/>
        </w:rPr>
        <w:instrText>（</w:instrText>
      </w:r>
      <w:r w:rsidR="00107EFA">
        <w:instrText>5-1</w:instrText>
      </w:r>
      <w:r w:rsidR="00107EFA">
        <w:rPr>
          <w:rFonts w:hint="eastAsia"/>
        </w:rPr>
        <w:instrText>）</w:instrText>
      </w:r>
      <w:r w:rsidR="00234E5C">
        <w:fldChar w:fldCharType="end"/>
      </w:r>
      <w:r w:rsidR="00FC2765">
        <w:fldChar w:fldCharType="end"/>
      </w:r>
      <w:r>
        <w:rPr>
          <w:rFonts w:hint="eastAsia"/>
        </w:rPr>
        <w:t>说明，…………（公式在正文中的引用）</w:t>
      </w:r>
    </w:p>
    <w:p w14:paraId="08796E9E" w14:textId="77777777" w:rsidR="00FE269B" w:rsidRDefault="00FE269B" w:rsidP="00FE269B">
      <w:pPr>
        <w:ind w:firstLine="480"/>
      </w:pPr>
    </w:p>
    <w:p w14:paraId="3595675C" w14:textId="77777777" w:rsidR="00FE269B" w:rsidRDefault="00FE269B" w:rsidP="00FE269B">
      <w:pPr>
        <w:ind w:firstLine="480"/>
      </w:pPr>
    </w:p>
    <w:p w14:paraId="3FAB0498" w14:textId="77777777" w:rsidR="00FE269B" w:rsidRDefault="00FE269B" w:rsidP="00FE269B">
      <w:pPr>
        <w:ind w:firstLine="480"/>
      </w:pPr>
    </w:p>
    <w:p w14:paraId="1EDC22B2" w14:textId="77777777" w:rsidR="00FE269B" w:rsidRDefault="00FE269B" w:rsidP="00FE269B">
      <w:pPr>
        <w:ind w:firstLine="480"/>
      </w:pPr>
    </w:p>
    <w:p w14:paraId="7E2BDA95" w14:textId="77777777" w:rsidR="00FE269B" w:rsidRDefault="00FE269B" w:rsidP="00FE269B">
      <w:pPr>
        <w:ind w:firstLine="480"/>
      </w:pPr>
    </w:p>
    <w:p w14:paraId="736D70C0" w14:textId="77777777" w:rsidR="00FE269B" w:rsidRDefault="00FE269B" w:rsidP="00FE269B">
      <w:pPr>
        <w:ind w:firstLine="480"/>
      </w:pPr>
      <w:r>
        <w:rPr>
          <w:rFonts w:hint="eastAsia"/>
        </w:rPr>
        <w:t>图题注：</w:t>
      </w:r>
    </w:p>
    <w:p w14:paraId="488B61DF" w14:textId="77777777" w:rsidR="00FE269B" w:rsidRDefault="00FE269B" w:rsidP="00FE269B">
      <w:pPr>
        <w:ind w:firstLine="480"/>
      </w:pPr>
    </w:p>
    <w:p w14:paraId="2636860C" w14:textId="77777777" w:rsidR="00FE269B" w:rsidRDefault="00FE269B" w:rsidP="00FE269B">
      <w:pPr>
        <w:pStyle w:val="a8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7EFA"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7EFA">
        <w:t>1</w:t>
      </w:r>
      <w:r>
        <w:fldChar w:fldCharType="end"/>
      </w:r>
      <w:r>
        <w:rPr>
          <w:rFonts w:hint="eastAsia"/>
        </w:rPr>
        <w:t xml:space="preserve">  XXXXXX</w:t>
      </w:r>
    </w:p>
    <w:p w14:paraId="14C152A1" w14:textId="77777777" w:rsidR="009857AA" w:rsidRPr="00FE269B" w:rsidRDefault="009857AA" w:rsidP="00F95083">
      <w:pPr>
        <w:ind w:firstLine="480"/>
      </w:pPr>
    </w:p>
    <w:p w14:paraId="578B9CEA" w14:textId="77777777" w:rsidR="00A12349" w:rsidRDefault="00A12349" w:rsidP="00F95083">
      <w:pPr>
        <w:ind w:firstLine="480"/>
      </w:pPr>
    </w:p>
    <w:p w14:paraId="220FA037" w14:textId="77777777" w:rsidR="00A12349" w:rsidRDefault="00A12349" w:rsidP="00F95083">
      <w:pPr>
        <w:ind w:firstLine="480"/>
      </w:pPr>
    </w:p>
    <w:p w14:paraId="4C822456" w14:textId="77777777" w:rsidR="00A12349" w:rsidRDefault="00A12349" w:rsidP="00F95083">
      <w:pPr>
        <w:ind w:firstLine="480"/>
      </w:pPr>
    </w:p>
    <w:p w14:paraId="37B8E696" w14:textId="77777777" w:rsidR="00A12349" w:rsidRDefault="00A12349" w:rsidP="00F95083">
      <w:pPr>
        <w:ind w:firstLine="480"/>
      </w:pPr>
    </w:p>
    <w:p w14:paraId="4B72DF2F" w14:textId="77777777" w:rsidR="00A12349" w:rsidRDefault="00A12349" w:rsidP="00F95083">
      <w:pPr>
        <w:ind w:firstLine="480"/>
      </w:pPr>
    </w:p>
    <w:p w14:paraId="10E8EDFC" w14:textId="77777777" w:rsidR="009857AA" w:rsidRDefault="009857AA" w:rsidP="00F95083">
      <w:pPr>
        <w:ind w:firstLine="480"/>
      </w:pPr>
    </w:p>
    <w:p w14:paraId="52FEA334" w14:textId="77777777" w:rsidR="009857AA" w:rsidRDefault="009857AA" w:rsidP="00F95083">
      <w:pPr>
        <w:ind w:firstLine="480"/>
      </w:pPr>
    </w:p>
    <w:p w14:paraId="0DC7E6BF" w14:textId="77777777" w:rsidR="009857AA" w:rsidRPr="0019567C" w:rsidRDefault="009857AA" w:rsidP="00F95083">
      <w:pPr>
        <w:ind w:firstLine="480"/>
        <w:rPr>
          <w:color w:val="FFFFFF"/>
        </w:rPr>
      </w:pPr>
    </w:p>
    <w:p w14:paraId="48EBF398" w14:textId="77777777" w:rsidR="009857AA" w:rsidRDefault="009857AA" w:rsidP="00F95083">
      <w:pPr>
        <w:ind w:firstLine="480"/>
      </w:pPr>
    </w:p>
    <w:p w14:paraId="2F14A622" w14:textId="77777777" w:rsidR="002A2E5F" w:rsidRDefault="002A2E5F" w:rsidP="00333C37">
      <w:pPr>
        <w:ind w:firstLine="480"/>
        <w:sectPr w:rsidR="002A2E5F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80" w:name="_Toc156291158"/>
      <w:bookmarkStart w:id="81" w:name="_Toc156292010"/>
      <w:bookmarkStart w:id="82" w:name="_Toc163533800"/>
    </w:p>
    <w:p w14:paraId="46363D58" w14:textId="563D3903" w:rsidR="00824516" w:rsidRDefault="00003C1E" w:rsidP="00824516">
      <w:pPr>
        <w:pStyle w:val="1"/>
      </w:pPr>
      <w:bookmarkStart w:id="83" w:name="_Toc56589154"/>
      <w:bookmarkEnd w:id="80"/>
      <w:bookmarkEnd w:id="81"/>
      <w:bookmarkEnd w:id="82"/>
      <w:r>
        <w:rPr>
          <w:rFonts w:hint="eastAsia"/>
        </w:rPr>
        <w:lastRenderedPageBreak/>
        <w:t>总结</w:t>
      </w:r>
      <w:bookmarkEnd w:id="83"/>
    </w:p>
    <w:p w14:paraId="05C11B42" w14:textId="4E9C4D81" w:rsidR="00661144" w:rsidRPr="00661144" w:rsidRDefault="00661144" w:rsidP="00661144">
      <w:pPr>
        <w:ind w:firstLine="480"/>
        <w:rPr>
          <w:rFonts w:hint="eastAsia"/>
        </w:rPr>
      </w:pPr>
      <w:r>
        <w:rPr>
          <w:rFonts w:ascii="宋体" w:hAnsi="宋体" w:cs="宋体" w:hint="eastAsia"/>
          <w:kern w:val="0"/>
          <w:szCs w:val="24"/>
        </w:rPr>
        <w:t>总结部分包括</w:t>
      </w:r>
      <w:r>
        <w:rPr>
          <w:rFonts w:ascii="宋体" w:hAnsi="宋体" w:cs="宋体" w:hint="eastAsia"/>
          <w:kern w:val="0"/>
          <w:szCs w:val="24"/>
        </w:rPr>
        <w:t>所作工作，</w:t>
      </w:r>
      <w:r>
        <w:rPr>
          <w:rFonts w:ascii="宋体" w:hAnsi="宋体" w:cs="宋体"/>
          <w:kern w:val="0"/>
          <w:szCs w:val="24"/>
        </w:rPr>
        <w:t>课程收获，心得体会，</w:t>
      </w:r>
      <w:r>
        <w:rPr>
          <w:rFonts w:ascii="宋体" w:hAnsi="宋体" w:cs="宋体" w:hint="eastAsia"/>
          <w:kern w:val="0"/>
          <w:szCs w:val="24"/>
        </w:rPr>
        <w:t>对本课程的</w:t>
      </w:r>
      <w:r>
        <w:rPr>
          <w:rFonts w:ascii="宋体" w:hAnsi="宋体" w:cs="宋体"/>
          <w:kern w:val="0"/>
          <w:szCs w:val="24"/>
        </w:rPr>
        <w:t>意见建议等</w:t>
      </w:r>
      <w:r>
        <w:rPr>
          <w:rFonts w:ascii="宋体" w:hAnsi="宋体" w:cs="宋体" w:hint="eastAsia"/>
          <w:kern w:val="0"/>
          <w:szCs w:val="24"/>
        </w:rPr>
        <w:t>，请自行分节</w:t>
      </w:r>
      <w:r>
        <w:rPr>
          <w:rFonts w:ascii="宋体" w:hAnsi="宋体" w:cs="宋体"/>
          <w:kern w:val="0"/>
          <w:szCs w:val="24"/>
        </w:rPr>
        <w:t>。</w:t>
      </w:r>
    </w:p>
    <w:p w14:paraId="29DC2E64" w14:textId="77777777" w:rsidR="00CD14EE" w:rsidRPr="008367F0" w:rsidRDefault="00CD14EE" w:rsidP="00CD14EE">
      <w:pPr>
        <w:pStyle w:val="2"/>
      </w:pPr>
      <w:bookmarkStart w:id="84" w:name="_Toc56589155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84"/>
    </w:p>
    <w:p w14:paraId="7EEC687F" w14:textId="77777777" w:rsidR="00CD14EE" w:rsidRDefault="00CD14EE" w:rsidP="00CD14EE">
      <w:pPr>
        <w:pStyle w:val="3"/>
        <w:spacing w:before="120"/>
      </w:pPr>
      <w:bookmarkStart w:id="85" w:name="_Toc56589156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85"/>
    </w:p>
    <w:p w14:paraId="4E71DCDA" w14:textId="77777777" w:rsidR="00CD14EE" w:rsidRPr="00CD14EE" w:rsidRDefault="00CD14EE" w:rsidP="00CD14EE">
      <w:pPr>
        <w:pStyle w:val="2"/>
        <w:numPr>
          <w:ilvl w:val="0"/>
          <w:numId w:val="0"/>
        </w:numPr>
        <w:ind w:left="443" w:hanging="443"/>
      </w:pPr>
    </w:p>
    <w:p w14:paraId="013275D5" w14:textId="77777777" w:rsidR="00CD14EE" w:rsidRPr="00CD14EE" w:rsidRDefault="00CD14EE" w:rsidP="00CD14EE">
      <w:pPr>
        <w:pStyle w:val="2"/>
        <w:numPr>
          <w:ilvl w:val="0"/>
          <w:numId w:val="0"/>
        </w:numPr>
        <w:ind w:left="443"/>
      </w:pPr>
    </w:p>
    <w:p w14:paraId="07DF2FAB" w14:textId="77777777" w:rsidR="009857AA" w:rsidRPr="00FE269B" w:rsidRDefault="009857AA" w:rsidP="00F95083">
      <w:pPr>
        <w:ind w:firstLine="480"/>
      </w:pPr>
    </w:p>
    <w:p w14:paraId="18346AF2" w14:textId="77777777" w:rsidR="009857AA" w:rsidRDefault="009857AA" w:rsidP="00F95083">
      <w:pPr>
        <w:ind w:firstLine="480"/>
      </w:pPr>
    </w:p>
    <w:p w14:paraId="2DF79142" w14:textId="77777777" w:rsidR="0029134C" w:rsidRDefault="0029134C" w:rsidP="00F95083">
      <w:pPr>
        <w:ind w:firstLine="480"/>
      </w:pPr>
    </w:p>
    <w:p w14:paraId="0D8C49D0" w14:textId="77777777" w:rsidR="0029134C" w:rsidRDefault="0029134C" w:rsidP="00F95083">
      <w:pPr>
        <w:ind w:firstLine="480"/>
      </w:pPr>
    </w:p>
    <w:p w14:paraId="59F86E90" w14:textId="77777777" w:rsidR="0029134C" w:rsidRDefault="0029134C" w:rsidP="00F95083">
      <w:pPr>
        <w:ind w:firstLine="480"/>
      </w:pPr>
    </w:p>
    <w:p w14:paraId="2AB68323" w14:textId="77777777" w:rsidR="0029134C" w:rsidRDefault="0029134C" w:rsidP="00F95083">
      <w:pPr>
        <w:ind w:firstLine="480"/>
      </w:pPr>
    </w:p>
    <w:p w14:paraId="36D19867" w14:textId="77777777" w:rsidR="00A12349" w:rsidRDefault="00A12349" w:rsidP="00F95083">
      <w:pPr>
        <w:ind w:firstLine="480"/>
      </w:pPr>
    </w:p>
    <w:p w14:paraId="21D07439" w14:textId="77777777" w:rsidR="009857AA" w:rsidRPr="0019567C" w:rsidRDefault="0019567C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55076926" w14:textId="77777777" w:rsidR="00527BDB" w:rsidRDefault="00527BDB" w:rsidP="00F95083">
      <w:pPr>
        <w:ind w:firstLine="480"/>
        <w:sectPr w:rsidR="00527BDB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14:paraId="1859CAB9" w14:textId="6C1D1A58" w:rsidR="00CC1013" w:rsidRDefault="00661144" w:rsidP="00661144">
      <w:pPr>
        <w:pStyle w:val="1"/>
        <w:numPr>
          <w:ilvl w:val="0"/>
          <w:numId w:val="0"/>
        </w:numPr>
        <w:ind w:left="628"/>
      </w:pPr>
      <w:bookmarkStart w:id="86" w:name="_Toc56589157"/>
      <w:r>
        <w:rPr>
          <w:rFonts w:hint="eastAsia"/>
        </w:rPr>
        <w:lastRenderedPageBreak/>
        <w:t>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录</w:t>
      </w:r>
      <w:bookmarkEnd w:id="86"/>
    </w:p>
    <w:p w14:paraId="47C2CE9C" w14:textId="58764E0F" w:rsidR="00CD14EE" w:rsidRPr="00661144" w:rsidRDefault="00661144" w:rsidP="00CD14EE">
      <w:pPr>
        <w:ind w:firstLine="482"/>
        <w:rPr>
          <w:b/>
          <w:bCs/>
        </w:rPr>
      </w:pPr>
      <w:r>
        <w:rPr>
          <w:rFonts w:ascii="宋体" w:hAnsi="宋体" w:cs="宋体" w:hint="eastAsia"/>
          <w:b/>
          <w:bCs/>
          <w:kern w:val="0"/>
          <w:szCs w:val="24"/>
        </w:rPr>
        <w:t>附录部分为</w:t>
      </w:r>
      <w:r w:rsidRPr="00661144">
        <w:rPr>
          <w:rFonts w:ascii="宋体" w:hAnsi="宋体" w:cs="宋体"/>
          <w:b/>
          <w:bCs/>
          <w:kern w:val="0"/>
          <w:szCs w:val="24"/>
        </w:rPr>
        <w:t>源程序</w:t>
      </w:r>
      <w:r w:rsidRPr="00661144">
        <w:rPr>
          <w:rFonts w:ascii="宋体" w:hAnsi="宋体" w:cs="宋体" w:hint="eastAsia"/>
          <w:b/>
          <w:bCs/>
          <w:kern w:val="0"/>
          <w:szCs w:val="24"/>
        </w:rPr>
        <w:t>，</w:t>
      </w:r>
      <w:r w:rsidRPr="00661144">
        <w:rPr>
          <w:rFonts w:ascii="宋体" w:hAnsi="宋体" w:cs="宋体"/>
          <w:b/>
          <w:bCs/>
          <w:kern w:val="0"/>
          <w:szCs w:val="24"/>
        </w:rPr>
        <w:t>包括各个.v文件</w:t>
      </w:r>
      <w:r w:rsidRPr="00661144">
        <w:rPr>
          <w:rFonts w:ascii="宋体" w:hAnsi="宋体" w:cs="宋体" w:hint="eastAsia"/>
          <w:b/>
          <w:bCs/>
          <w:kern w:val="0"/>
          <w:szCs w:val="24"/>
        </w:rPr>
        <w:t>、</w:t>
      </w:r>
      <w:r w:rsidRPr="00661144">
        <w:rPr>
          <w:rFonts w:ascii="宋体" w:hAnsi="宋体" w:cs="宋体"/>
          <w:b/>
          <w:bCs/>
          <w:kern w:val="0"/>
          <w:szCs w:val="24"/>
        </w:rPr>
        <w:t>约束文件。</w:t>
      </w:r>
    </w:p>
    <w:p w14:paraId="177D0161" w14:textId="77777777" w:rsidR="0029134C" w:rsidRDefault="0029134C" w:rsidP="00F95083">
      <w:pPr>
        <w:ind w:firstLine="480"/>
      </w:pPr>
    </w:p>
    <w:p w14:paraId="31AA9D63" w14:textId="77777777" w:rsidR="0029134C" w:rsidRDefault="0029134C" w:rsidP="00F95083">
      <w:pPr>
        <w:ind w:firstLine="480"/>
      </w:pPr>
    </w:p>
    <w:p w14:paraId="7964ACD0" w14:textId="77777777" w:rsidR="00527BDB" w:rsidRDefault="00527BDB" w:rsidP="00F95083">
      <w:pPr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26469D34" w14:textId="77777777" w:rsidR="0029134C" w:rsidRDefault="0029134C" w:rsidP="00F95083">
      <w:pPr>
        <w:ind w:firstLine="480"/>
        <w:rPr>
          <w:color w:val="FFFFFF"/>
        </w:rPr>
      </w:pPr>
    </w:p>
    <w:p w14:paraId="7E098E42" w14:textId="77777777" w:rsidR="0029134C" w:rsidRDefault="0029134C" w:rsidP="00F95083">
      <w:pPr>
        <w:ind w:firstLine="480"/>
        <w:rPr>
          <w:color w:val="FFFFFF"/>
        </w:rPr>
      </w:pPr>
    </w:p>
    <w:p w14:paraId="4FA366EC" w14:textId="77777777" w:rsidR="00FF0243" w:rsidRDefault="00FF0243" w:rsidP="00527BDB">
      <w:pPr>
        <w:ind w:firstLine="480"/>
      </w:pPr>
      <w:bookmarkStart w:id="87" w:name="_Toc156291161"/>
      <w:bookmarkStart w:id="88" w:name="_Toc156292013"/>
      <w:bookmarkStart w:id="89" w:name="_Toc163533801"/>
    </w:p>
    <w:p w14:paraId="4AB049C5" w14:textId="77777777" w:rsidR="00FF0243" w:rsidRDefault="00FF0243" w:rsidP="00527BDB">
      <w:pPr>
        <w:ind w:firstLine="480"/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rStyle w:val="MTEquationSection"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14:paraId="680AE2D4" w14:textId="77777777" w:rsidR="00FF0243" w:rsidRDefault="00FF0243" w:rsidP="00527BDB">
      <w:pPr>
        <w:ind w:firstLine="480"/>
      </w:pPr>
    </w:p>
    <w:p w14:paraId="04ACDE2C" w14:textId="77777777" w:rsidR="00527BDB" w:rsidRDefault="00527BDB" w:rsidP="00527BDB">
      <w:pPr>
        <w:ind w:firstLine="480"/>
      </w:pPr>
    </w:p>
    <w:p w14:paraId="76D3FAD3" w14:textId="77777777" w:rsidR="009F6F22" w:rsidRPr="009F6F22" w:rsidRDefault="009F6F22" w:rsidP="009F6F22">
      <w:pPr>
        <w:ind w:firstLine="480"/>
      </w:pPr>
    </w:p>
    <w:p w14:paraId="3D4A5D60" w14:textId="77777777" w:rsidR="009F6F22" w:rsidRPr="009F6F22" w:rsidRDefault="009F6F22" w:rsidP="009F6F22">
      <w:pPr>
        <w:ind w:firstLine="480"/>
      </w:pPr>
    </w:p>
    <w:p w14:paraId="68ECF4EE" w14:textId="77777777" w:rsidR="009F6F22" w:rsidRPr="009F6F22" w:rsidRDefault="009F6F22" w:rsidP="009F6F22">
      <w:pPr>
        <w:ind w:firstLine="480"/>
      </w:pPr>
    </w:p>
    <w:p w14:paraId="657D2C1F" w14:textId="77777777" w:rsidR="009F6F22" w:rsidRPr="009F6F22" w:rsidRDefault="009F6F22" w:rsidP="009F6F22">
      <w:pPr>
        <w:ind w:firstLine="480"/>
      </w:pPr>
    </w:p>
    <w:p w14:paraId="0E127D0D" w14:textId="77777777" w:rsidR="009F6F22" w:rsidRDefault="009F6F22" w:rsidP="009F6F22">
      <w:pPr>
        <w:ind w:firstLine="480"/>
      </w:pPr>
    </w:p>
    <w:p w14:paraId="765422C0" w14:textId="77777777" w:rsidR="009F6F22" w:rsidRPr="009F6F22" w:rsidRDefault="009F6F22" w:rsidP="009F6F22">
      <w:pPr>
        <w:ind w:firstLine="480"/>
        <w:sectPr w:rsidR="009F6F22" w:rsidRPr="009F6F22" w:rsidSect="002A2E5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bookmarkEnd w:id="87"/>
    <w:bookmarkEnd w:id="88"/>
    <w:bookmarkEnd w:id="89"/>
    <w:p w14:paraId="14C62773" w14:textId="77777777" w:rsidR="000D42A6" w:rsidRDefault="000D42A6" w:rsidP="00F95083">
      <w:pPr>
        <w:ind w:firstLine="480"/>
      </w:pPr>
    </w:p>
    <w:p w14:paraId="10E41875" w14:textId="77777777" w:rsidR="000D42A6" w:rsidRDefault="000D42A6" w:rsidP="00F95083">
      <w:pPr>
        <w:ind w:firstLine="480"/>
      </w:pPr>
    </w:p>
    <w:p w14:paraId="198B0464" w14:textId="77777777" w:rsidR="006B16DE" w:rsidRDefault="006B16DE" w:rsidP="00F95083">
      <w:pPr>
        <w:ind w:firstLine="480"/>
      </w:pPr>
    </w:p>
    <w:p w14:paraId="05343989" w14:textId="77777777" w:rsidR="006B16DE" w:rsidRDefault="006B16DE" w:rsidP="00F95083">
      <w:pPr>
        <w:ind w:firstLine="480"/>
      </w:pPr>
    </w:p>
    <w:p w14:paraId="3F900201" w14:textId="77777777" w:rsidR="00A12349" w:rsidRDefault="00A12349" w:rsidP="00F95083">
      <w:pPr>
        <w:ind w:firstLine="480"/>
      </w:pPr>
    </w:p>
    <w:p w14:paraId="12A9B3E9" w14:textId="77777777" w:rsidR="009857AA" w:rsidRDefault="009857AA" w:rsidP="00F95083">
      <w:pPr>
        <w:ind w:firstLine="480"/>
      </w:pPr>
    </w:p>
    <w:p w14:paraId="1367B96E" w14:textId="77777777" w:rsidR="005C09EB" w:rsidRDefault="005C09EB" w:rsidP="00F95083">
      <w:pPr>
        <w:ind w:firstLine="480"/>
      </w:pPr>
    </w:p>
    <w:p w14:paraId="0D4164E4" w14:textId="77777777" w:rsidR="004E164B" w:rsidRPr="004E164B" w:rsidRDefault="004E164B" w:rsidP="004E164B">
      <w:pPr>
        <w:ind w:firstLine="480"/>
      </w:pPr>
      <w:bookmarkStart w:id="90" w:name="_Toc156291166"/>
      <w:bookmarkStart w:id="91" w:name="_Toc156292018"/>
      <w:bookmarkStart w:id="92" w:name="_Toc163533804"/>
    </w:p>
    <w:p w14:paraId="20C82D96" w14:textId="77777777" w:rsidR="004E164B" w:rsidRPr="004E164B" w:rsidRDefault="004E164B" w:rsidP="004E164B">
      <w:pPr>
        <w:ind w:firstLine="480"/>
      </w:pPr>
    </w:p>
    <w:p w14:paraId="3A899428" w14:textId="77777777" w:rsidR="004E164B" w:rsidRDefault="004E164B" w:rsidP="004E164B">
      <w:pPr>
        <w:ind w:firstLine="480"/>
      </w:pPr>
    </w:p>
    <w:p w14:paraId="4B059301" w14:textId="77777777" w:rsidR="004E164B" w:rsidRDefault="004E164B" w:rsidP="004E164B">
      <w:pPr>
        <w:ind w:firstLine="480"/>
      </w:pPr>
    </w:p>
    <w:p w14:paraId="2FE56A5A" w14:textId="77777777" w:rsidR="004E164B" w:rsidRDefault="004E164B" w:rsidP="004E164B">
      <w:pPr>
        <w:ind w:firstLine="480"/>
      </w:pPr>
    </w:p>
    <w:p w14:paraId="0F2DC222" w14:textId="77777777" w:rsidR="00E85FF1" w:rsidRDefault="00E85FF1" w:rsidP="004E164B">
      <w:pPr>
        <w:ind w:firstLine="480"/>
      </w:pPr>
    </w:p>
    <w:p w14:paraId="697D581C" w14:textId="77777777" w:rsidR="00E85FF1" w:rsidRDefault="00E85FF1" w:rsidP="004E164B">
      <w:pPr>
        <w:ind w:firstLine="480"/>
      </w:pPr>
    </w:p>
    <w:p w14:paraId="08AA0823" w14:textId="77777777" w:rsidR="00E85FF1" w:rsidRDefault="00E85FF1" w:rsidP="004E164B">
      <w:pPr>
        <w:ind w:firstLine="480"/>
      </w:pPr>
    </w:p>
    <w:p w14:paraId="7E06D1A5" w14:textId="77777777" w:rsidR="00E85FF1" w:rsidRDefault="00E85FF1" w:rsidP="004E164B">
      <w:pPr>
        <w:ind w:firstLine="480"/>
      </w:pPr>
    </w:p>
    <w:p w14:paraId="66A5AA37" w14:textId="77777777" w:rsidR="00E85FF1" w:rsidRDefault="00E85FF1" w:rsidP="004E164B">
      <w:pPr>
        <w:ind w:firstLine="480"/>
      </w:pPr>
    </w:p>
    <w:p w14:paraId="7C7FE2CF" w14:textId="77777777" w:rsidR="00E85FF1" w:rsidRDefault="00E85FF1" w:rsidP="004E164B">
      <w:pPr>
        <w:ind w:firstLine="480"/>
      </w:pPr>
    </w:p>
    <w:p w14:paraId="512D0F71" w14:textId="77777777" w:rsidR="00E85FF1" w:rsidRDefault="00E85FF1" w:rsidP="004E164B">
      <w:pPr>
        <w:ind w:firstLine="480"/>
      </w:pPr>
    </w:p>
    <w:p w14:paraId="48B63FC9" w14:textId="77777777" w:rsidR="00E85FF1" w:rsidRDefault="00E85FF1" w:rsidP="004E164B">
      <w:pPr>
        <w:ind w:firstLine="480"/>
      </w:pPr>
    </w:p>
    <w:p w14:paraId="12B9E4C7" w14:textId="77777777" w:rsidR="00E85FF1" w:rsidRDefault="00E85FF1" w:rsidP="004E164B">
      <w:pPr>
        <w:ind w:firstLine="480"/>
      </w:pPr>
    </w:p>
    <w:p w14:paraId="008A6935" w14:textId="77777777" w:rsidR="00E85FF1" w:rsidRDefault="00E85FF1" w:rsidP="004E164B">
      <w:pPr>
        <w:ind w:firstLine="480"/>
      </w:pPr>
    </w:p>
    <w:p w14:paraId="58F2D199" w14:textId="77777777" w:rsidR="00E85FF1" w:rsidRDefault="00E85FF1" w:rsidP="004E164B">
      <w:pPr>
        <w:ind w:firstLine="480"/>
      </w:pPr>
    </w:p>
    <w:p w14:paraId="765FAF06" w14:textId="77777777" w:rsidR="00194039" w:rsidRDefault="00E85FF1" w:rsidP="00194039">
      <w:pPr>
        <w:ind w:firstLine="480"/>
      </w:pPr>
      <w:r>
        <w:br w:type="page"/>
      </w:r>
    </w:p>
    <w:p w14:paraId="4FCA79AE" w14:textId="77777777" w:rsidR="00194039" w:rsidRDefault="00194039" w:rsidP="00194039">
      <w:pPr>
        <w:ind w:firstLine="480"/>
      </w:pPr>
    </w:p>
    <w:p w14:paraId="25AAF5D5" w14:textId="77777777" w:rsidR="00194039" w:rsidRDefault="00194039" w:rsidP="00194039">
      <w:pPr>
        <w:ind w:firstLine="480"/>
      </w:pPr>
    </w:p>
    <w:p w14:paraId="2AA5BC41" w14:textId="77777777" w:rsidR="00194039" w:rsidRDefault="00194039" w:rsidP="00194039">
      <w:pPr>
        <w:ind w:firstLine="480"/>
      </w:pPr>
    </w:p>
    <w:p w14:paraId="3333D538" w14:textId="77777777" w:rsidR="00194039" w:rsidRDefault="00194039" w:rsidP="00194039">
      <w:pPr>
        <w:ind w:firstLine="480"/>
      </w:pPr>
    </w:p>
    <w:bookmarkEnd w:id="90"/>
    <w:bookmarkEnd w:id="91"/>
    <w:bookmarkEnd w:id="92"/>
    <w:p w14:paraId="66878362" w14:textId="77777777" w:rsidR="00D907AB" w:rsidRDefault="00D907AB" w:rsidP="006F55B0">
      <w:pPr>
        <w:widowControl/>
        <w:ind w:firstLine="480"/>
        <w:jc w:val="left"/>
        <w:rPr>
          <w:kern w:val="0"/>
        </w:rPr>
      </w:pPr>
    </w:p>
    <w:p w14:paraId="77C82FB9" w14:textId="77777777" w:rsidR="00D907AB" w:rsidRDefault="00D907AB" w:rsidP="006F55B0">
      <w:pPr>
        <w:widowControl/>
        <w:ind w:firstLine="480"/>
        <w:jc w:val="left"/>
        <w:rPr>
          <w:kern w:val="0"/>
        </w:rPr>
      </w:pPr>
    </w:p>
    <w:p w14:paraId="55DBC657" w14:textId="77777777" w:rsidR="00D907AB" w:rsidRPr="007F5648" w:rsidRDefault="00D907AB" w:rsidP="006F55B0">
      <w:pPr>
        <w:widowControl/>
        <w:ind w:firstLine="480"/>
        <w:jc w:val="left"/>
        <w:rPr>
          <w:kern w:val="0"/>
        </w:rPr>
      </w:pPr>
    </w:p>
    <w:p w14:paraId="6B54D470" w14:textId="77777777" w:rsidR="00306FCB" w:rsidRPr="006F55B0" w:rsidRDefault="00306FCB" w:rsidP="00F95083">
      <w:pPr>
        <w:ind w:firstLine="480"/>
      </w:pPr>
    </w:p>
    <w:p w14:paraId="3066CEEA" w14:textId="77777777" w:rsidR="00306FCB" w:rsidRDefault="00306FCB" w:rsidP="00F95083">
      <w:pPr>
        <w:ind w:firstLine="480"/>
      </w:pPr>
    </w:p>
    <w:p w14:paraId="731CB528" w14:textId="77777777" w:rsidR="00306FCB" w:rsidRDefault="00306FCB" w:rsidP="00F95083">
      <w:pPr>
        <w:ind w:firstLine="480"/>
      </w:pPr>
    </w:p>
    <w:p w14:paraId="2F5EAAAE" w14:textId="77777777" w:rsidR="00306FCB" w:rsidRDefault="00306FCB" w:rsidP="00F95083">
      <w:pPr>
        <w:ind w:firstLine="480"/>
      </w:pPr>
    </w:p>
    <w:p w14:paraId="5DC6A575" w14:textId="77777777" w:rsidR="00306FCB" w:rsidRPr="00F07D09" w:rsidRDefault="00306FCB" w:rsidP="00F95083">
      <w:pPr>
        <w:ind w:firstLine="480"/>
      </w:pPr>
    </w:p>
    <w:p w14:paraId="28C667F3" w14:textId="77777777" w:rsidR="00306FCB" w:rsidRDefault="00306FCB" w:rsidP="00F95083">
      <w:pPr>
        <w:ind w:firstLine="480"/>
      </w:pPr>
    </w:p>
    <w:p w14:paraId="5E8EA513" w14:textId="77777777" w:rsidR="00306FCB" w:rsidRDefault="00306FCB" w:rsidP="00F95083">
      <w:pPr>
        <w:ind w:firstLine="480"/>
      </w:pPr>
    </w:p>
    <w:p w14:paraId="215FB4E7" w14:textId="77777777" w:rsidR="00306FCB" w:rsidRDefault="00306FCB" w:rsidP="00F95083">
      <w:pPr>
        <w:ind w:firstLine="480"/>
      </w:pPr>
    </w:p>
    <w:p w14:paraId="6FABC414" w14:textId="77777777" w:rsidR="00306FCB" w:rsidRDefault="00306FCB" w:rsidP="00F95083">
      <w:pPr>
        <w:ind w:firstLine="480"/>
      </w:pPr>
    </w:p>
    <w:p w14:paraId="2B8E1C04" w14:textId="77777777" w:rsidR="00306FCB" w:rsidRDefault="00306FCB" w:rsidP="00F95083">
      <w:pPr>
        <w:ind w:firstLine="480"/>
      </w:pPr>
    </w:p>
    <w:p w14:paraId="05D59CE6" w14:textId="77777777" w:rsidR="00306FCB" w:rsidRDefault="00306FCB" w:rsidP="00F95083">
      <w:pPr>
        <w:ind w:firstLine="480"/>
      </w:pPr>
    </w:p>
    <w:p w14:paraId="6EF0D60E" w14:textId="77777777" w:rsidR="00306FCB" w:rsidRDefault="00306FCB" w:rsidP="00F95083">
      <w:pPr>
        <w:ind w:firstLine="480"/>
      </w:pPr>
    </w:p>
    <w:p w14:paraId="2850C143" w14:textId="77777777" w:rsidR="00306FCB" w:rsidRDefault="00306FCB" w:rsidP="00F95083">
      <w:pPr>
        <w:ind w:firstLine="480"/>
      </w:pPr>
    </w:p>
    <w:p w14:paraId="3D12E9A7" w14:textId="77777777" w:rsidR="00306FCB" w:rsidRDefault="00306FCB" w:rsidP="00D907AB">
      <w:pPr>
        <w:spacing w:line="240" w:lineRule="auto"/>
        <w:ind w:firstLineChars="0" w:firstLine="0"/>
      </w:pPr>
    </w:p>
    <w:p w14:paraId="199A7BFE" w14:textId="77777777" w:rsidR="00D907AB" w:rsidRDefault="00D907AB" w:rsidP="00D907AB">
      <w:pPr>
        <w:spacing w:line="240" w:lineRule="auto"/>
        <w:ind w:firstLineChars="0" w:firstLine="0"/>
      </w:pPr>
    </w:p>
    <w:p w14:paraId="56938E52" w14:textId="77777777" w:rsidR="00D907AB" w:rsidRDefault="00D907AB" w:rsidP="00D907AB">
      <w:pPr>
        <w:spacing w:line="240" w:lineRule="auto"/>
        <w:ind w:firstLineChars="0" w:firstLine="0"/>
      </w:pPr>
    </w:p>
    <w:p w14:paraId="75C7D1D4" w14:textId="77777777" w:rsidR="00D907AB" w:rsidRDefault="00D907AB" w:rsidP="00D907AB">
      <w:pPr>
        <w:spacing w:line="240" w:lineRule="auto"/>
        <w:ind w:firstLineChars="0" w:firstLine="0"/>
      </w:pPr>
    </w:p>
    <w:p w14:paraId="0DC99D64" w14:textId="77777777" w:rsidR="00D907AB" w:rsidRDefault="00D907AB" w:rsidP="00D907AB">
      <w:pPr>
        <w:spacing w:line="240" w:lineRule="auto"/>
        <w:ind w:firstLineChars="0" w:firstLine="0"/>
      </w:pPr>
    </w:p>
    <w:p w14:paraId="0AA7C40C" w14:textId="77777777" w:rsidR="00D907AB" w:rsidRDefault="00D907AB" w:rsidP="00D907AB">
      <w:pPr>
        <w:spacing w:line="240" w:lineRule="auto"/>
        <w:ind w:firstLineChars="0" w:firstLine="0"/>
      </w:pPr>
    </w:p>
    <w:p w14:paraId="6118B51B" w14:textId="77777777" w:rsidR="00D907AB" w:rsidRDefault="00D907AB" w:rsidP="00D907AB">
      <w:pPr>
        <w:spacing w:line="240" w:lineRule="auto"/>
        <w:ind w:firstLineChars="0" w:firstLine="0"/>
      </w:pPr>
    </w:p>
    <w:p w14:paraId="0BE8C838" w14:textId="77777777" w:rsidR="00D907AB" w:rsidRDefault="00D907AB" w:rsidP="00D907AB">
      <w:pPr>
        <w:spacing w:line="240" w:lineRule="auto"/>
        <w:ind w:firstLineChars="0" w:firstLine="0"/>
      </w:pPr>
    </w:p>
    <w:p w14:paraId="7C55C609" w14:textId="77777777" w:rsidR="00D907AB" w:rsidRDefault="00D907AB" w:rsidP="00D907AB">
      <w:pPr>
        <w:spacing w:line="240" w:lineRule="auto"/>
        <w:ind w:firstLineChars="0" w:firstLine="0"/>
      </w:pPr>
    </w:p>
    <w:p w14:paraId="019B423B" w14:textId="77777777" w:rsidR="00D907AB" w:rsidRDefault="00D907AB" w:rsidP="00D907AB">
      <w:pPr>
        <w:spacing w:line="240" w:lineRule="auto"/>
        <w:ind w:firstLineChars="0" w:firstLine="0"/>
      </w:pPr>
    </w:p>
    <w:p w14:paraId="3C4887C2" w14:textId="77777777" w:rsidR="00D907AB" w:rsidRDefault="00D907AB" w:rsidP="00D907AB">
      <w:pPr>
        <w:spacing w:line="240" w:lineRule="auto"/>
        <w:ind w:firstLineChars="0" w:firstLine="0"/>
      </w:pPr>
    </w:p>
    <w:p w14:paraId="458CEB67" w14:textId="77777777" w:rsidR="00D907AB" w:rsidRDefault="00D907AB" w:rsidP="00D907AB">
      <w:pPr>
        <w:spacing w:line="240" w:lineRule="auto"/>
        <w:ind w:firstLineChars="0" w:firstLine="0"/>
      </w:pPr>
    </w:p>
    <w:p w14:paraId="4A2FB020" w14:textId="77777777" w:rsidR="00D907AB" w:rsidRDefault="00D907AB" w:rsidP="00D907AB">
      <w:pPr>
        <w:spacing w:line="240" w:lineRule="auto"/>
        <w:ind w:firstLineChars="0" w:firstLine="0"/>
      </w:pPr>
    </w:p>
    <w:p w14:paraId="22849012" w14:textId="77777777" w:rsidR="00D907AB" w:rsidRDefault="00D907AB" w:rsidP="00D907AB">
      <w:pPr>
        <w:spacing w:line="240" w:lineRule="auto"/>
        <w:ind w:firstLineChars="0" w:firstLine="0"/>
      </w:pPr>
    </w:p>
    <w:p w14:paraId="5297D137" w14:textId="77777777" w:rsidR="00D907AB" w:rsidRDefault="00D907AB" w:rsidP="00D907AB">
      <w:pPr>
        <w:spacing w:line="240" w:lineRule="auto"/>
        <w:ind w:firstLineChars="0" w:firstLine="0"/>
      </w:pPr>
    </w:p>
    <w:p w14:paraId="2541FA2E" w14:textId="77777777" w:rsidR="00D907AB" w:rsidRDefault="00D907AB" w:rsidP="00D907AB">
      <w:pPr>
        <w:spacing w:line="240" w:lineRule="auto"/>
        <w:ind w:firstLineChars="0" w:firstLine="0"/>
      </w:pPr>
    </w:p>
    <w:p w14:paraId="6F279053" w14:textId="77777777" w:rsidR="00D907AB" w:rsidRDefault="00D907AB" w:rsidP="00D907AB">
      <w:pPr>
        <w:spacing w:line="240" w:lineRule="auto"/>
        <w:ind w:firstLineChars="0" w:firstLine="0"/>
      </w:pPr>
    </w:p>
    <w:p w14:paraId="5BD8A348" w14:textId="77777777" w:rsidR="00D907AB" w:rsidRDefault="00D907AB" w:rsidP="00D907AB">
      <w:pPr>
        <w:spacing w:line="240" w:lineRule="auto"/>
        <w:ind w:firstLineChars="0" w:firstLine="0"/>
      </w:pPr>
    </w:p>
    <w:p w14:paraId="20FCE6FC" w14:textId="77777777" w:rsidR="00D907AB" w:rsidRDefault="00D907AB" w:rsidP="00D907AB">
      <w:pPr>
        <w:spacing w:line="240" w:lineRule="auto"/>
        <w:ind w:firstLineChars="0" w:firstLine="0"/>
      </w:pPr>
    </w:p>
    <w:p w14:paraId="2136259E" w14:textId="77777777" w:rsidR="00D907AB" w:rsidRDefault="00D907AB" w:rsidP="00D907AB">
      <w:pPr>
        <w:spacing w:line="240" w:lineRule="auto"/>
        <w:ind w:firstLineChars="0" w:firstLine="0"/>
      </w:pPr>
    </w:p>
    <w:p w14:paraId="354DF099" w14:textId="77777777" w:rsidR="00D907AB" w:rsidRDefault="00D907AB" w:rsidP="00D907AB">
      <w:pPr>
        <w:spacing w:line="240" w:lineRule="auto"/>
        <w:ind w:firstLineChars="0" w:firstLine="0"/>
      </w:pPr>
    </w:p>
    <w:p w14:paraId="0A13DB07" w14:textId="77777777" w:rsidR="00D907AB" w:rsidRPr="002B7CAA" w:rsidRDefault="00D907AB" w:rsidP="00D907AB">
      <w:pPr>
        <w:spacing w:line="240" w:lineRule="auto"/>
        <w:ind w:firstLineChars="0" w:firstLine="0"/>
      </w:pPr>
    </w:p>
    <w:sectPr w:rsidR="00D907AB" w:rsidRPr="002B7CAA" w:rsidSect="00782C0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oddPage"/>
      <w:pgSz w:w="11907" w:h="16840" w:code="9"/>
      <w:pgMar w:top="1701" w:right="1474" w:bottom="1418" w:left="1474" w:header="1134" w:footer="992" w:gutter="0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2A05B" w14:textId="77777777" w:rsidR="00234E5C" w:rsidRDefault="00234E5C" w:rsidP="00F95083">
      <w:pPr>
        <w:ind w:firstLine="480"/>
      </w:pPr>
      <w:r>
        <w:separator/>
      </w:r>
    </w:p>
    <w:p w14:paraId="216E9ACD" w14:textId="77777777" w:rsidR="00234E5C" w:rsidRDefault="00234E5C" w:rsidP="00F95083">
      <w:pPr>
        <w:ind w:firstLine="480"/>
      </w:pPr>
    </w:p>
    <w:p w14:paraId="2B3578D9" w14:textId="77777777" w:rsidR="00234E5C" w:rsidRDefault="00234E5C" w:rsidP="00F95083">
      <w:pPr>
        <w:ind w:firstLine="480"/>
      </w:pPr>
    </w:p>
    <w:p w14:paraId="3D69F686" w14:textId="77777777" w:rsidR="00234E5C" w:rsidRDefault="00234E5C" w:rsidP="00F95083">
      <w:pPr>
        <w:ind w:firstLine="480"/>
      </w:pPr>
    </w:p>
    <w:p w14:paraId="2523366B" w14:textId="77777777" w:rsidR="00234E5C" w:rsidRDefault="00234E5C" w:rsidP="00F95083">
      <w:pPr>
        <w:ind w:firstLine="480"/>
      </w:pPr>
    </w:p>
    <w:p w14:paraId="52EB6223" w14:textId="77777777" w:rsidR="00234E5C" w:rsidRDefault="00234E5C" w:rsidP="00F95083">
      <w:pPr>
        <w:ind w:firstLine="480"/>
      </w:pPr>
    </w:p>
    <w:p w14:paraId="2B20CC8E" w14:textId="77777777" w:rsidR="00234E5C" w:rsidRDefault="00234E5C" w:rsidP="00F95083">
      <w:pPr>
        <w:ind w:firstLine="480"/>
      </w:pPr>
    </w:p>
    <w:p w14:paraId="24543662" w14:textId="77777777" w:rsidR="00234E5C" w:rsidRDefault="00234E5C" w:rsidP="00F95083">
      <w:pPr>
        <w:ind w:firstLine="480"/>
      </w:pPr>
    </w:p>
  </w:endnote>
  <w:endnote w:type="continuationSeparator" w:id="0">
    <w:p w14:paraId="04CA5EBD" w14:textId="77777777" w:rsidR="00234E5C" w:rsidRDefault="00234E5C" w:rsidP="00F95083">
      <w:pPr>
        <w:ind w:firstLine="480"/>
      </w:pPr>
      <w:r>
        <w:continuationSeparator/>
      </w:r>
    </w:p>
    <w:p w14:paraId="62A123AB" w14:textId="77777777" w:rsidR="00234E5C" w:rsidRDefault="00234E5C" w:rsidP="00F95083">
      <w:pPr>
        <w:ind w:firstLine="480"/>
      </w:pPr>
    </w:p>
    <w:p w14:paraId="5AE23B00" w14:textId="77777777" w:rsidR="00234E5C" w:rsidRDefault="00234E5C" w:rsidP="00F95083">
      <w:pPr>
        <w:ind w:firstLine="480"/>
      </w:pPr>
    </w:p>
    <w:p w14:paraId="33FE4DB6" w14:textId="77777777" w:rsidR="00234E5C" w:rsidRDefault="00234E5C" w:rsidP="00F95083">
      <w:pPr>
        <w:ind w:firstLine="480"/>
      </w:pPr>
    </w:p>
    <w:p w14:paraId="3DF8095F" w14:textId="77777777" w:rsidR="00234E5C" w:rsidRDefault="00234E5C" w:rsidP="00F95083">
      <w:pPr>
        <w:ind w:firstLine="480"/>
      </w:pPr>
    </w:p>
    <w:p w14:paraId="6F8C5B93" w14:textId="77777777" w:rsidR="00234E5C" w:rsidRDefault="00234E5C" w:rsidP="00F95083">
      <w:pPr>
        <w:ind w:firstLine="480"/>
      </w:pPr>
    </w:p>
    <w:p w14:paraId="76A1FCFA" w14:textId="77777777" w:rsidR="00234E5C" w:rsidRDefault="00234E5C" w:rsidP="00F95083">
      <w:pPr>
        <w:ind w:firstLine="480"/>
      </w:pPr>
    </w:p>
    <w:p w14:paraId="3F72F649" w14:textId="77777777" w:rsidR="00234E5C" w:rsidRDefault="00234E5C" w:rsidP="00F95083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7A17E" w14:textId="77777777" w:rsidR="00C24336" w:rsidRDefault="00C24336" w:rsidP="00E85FF1">
    <w:pPr>
      <w:pStyle w:val="a5"/>
      <w:ind w:firstLineChars="0" w:firstLine="0"/>
    </w:pPr>
  </w:p>
  <w:p w14:paraId="7DAB279A" w14:textId="77777777" w:rsidR="00C24336" w:rsidRDefault="00C24336" w:rsidP="00E85FF1">
    <w:pPr>
      <w:pStyle w:val="a5"/>
      <w:framePr w:wrap="around" w:vAnchor="text" w:hAnchor="page" w:x="1091" w:y="1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11</w:t>
    </w:r>
    <w:r>
      <w:rPr>
        <w:rStyle w:val="a7"/>
      </w:rPr>
      <w:fldChar w:fldCharType="end"/>
    </w:r>
  </w:p>
  <w:p w14:paraId="2A1B2E11" w14:textId="77777777" w:rsidR="00C24336" w:rsidRDefault="00C24336" w:rsidP="00E85FF1">
    <w:pPr>
      <w:pStyle w:val="a5"/>
      <w:ind w:right="360" w:firstLineChars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C083" w14:textId="77777777" w:rsidR="00C24336" w:rsidRDefault="00C24336" w:rsidP="00EC599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D30E" w14:textId="77777777" w:rsidR="00C24336" w:rsidRDefault="00C24336" w:rsidP="00EC599D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BDF6E" w14:textId="77777777" w:rsidR="00C24336" w:rsidRDefault="00C24336" w:rsidP="007D642E">
    <w:pPr>
      <w:pStyle w:val="a5"/>
      <w:framePr w:wrap="around" w:vAnchor="text" w:hAnchor="margin" w:xAlign="outside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I</w:t>
    </w:r>
    <w:r>
      <w:rPr>
        <w:rStyle w:val="a7"/>
      </w:rPr>
      <w:fldChar w:fldCharType="end"/>
    </w:r>
  </w:p>
  <w:p w14:paraId="52074ED5" w14:textId="77777777" w:rsidR="00C24336" w:rsidRDefault="00C24336" w:rsidP="00E15FC9">
    <w:pPr>
      <w:pStyle w:val="a5"/>
      <w:ind w:right="360" w:firstLineChars="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C101A" w14:textId="77777777" w:rsidR="00C24336" w:rsidRDefault="00C24336" w:rsidP="006A35B7">
    <w:pPr>
      <w:pStyle w:val="a5"/>
      <w:framePr w:wrap="around" w:vAnchor="text" w:hAnchor="margin" w:xAlign="outside" w:y="1"/>
      <w:ind w:firstLineChars="0" w:firstLine="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II</w:t>
    </w:r>
    <w:r>
      <w:rPr>
        <w:rStyle w:val="a7"/>
      </w:rPr>
      <w:fldChar w:fldCharType="end"/>
    </w:r>
  </w:p>
  <w:p w14:paraId="1E0290C9" w14:textId="77777777" w:rsidR="00C24336" w:rsidRDefault="00C24336" w:rsidP="009F6F22">
    <w:pPr>
      <w:pStyle w:val="a5"/>
      <w:ind w:right="360"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3801" w14:textId="77777777" w:rsidR="00C24336" w:rsidRDefault="00C24336">
    <w:pPr>
      <w:pStyle w:val="a5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34C5415" w14:textId="77777777" w:rsidR="00C24336" w:rsidRDefault="00C24336" w:rsidP="00E15FC9">
    <w:pPr>
      <w:pStyle w:val="a5"/>
      <w:ind w:right="360" w:firstLineChars="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6F7DB" w14:textId="77777777" w:rsidR="00C24336" w:rsidRDefault="00C2433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82085" w14:textId="77777777" w:rsidR="00234E5C" w:rsidRDefault="00234E5C" w:rsidP="00B649AF">
      <w:pPr>
        <w:ind w:firstLineChars="0" w:firstLine="0"/>
      </w:pPr>
      <w:r>
        <w:separator/>
      </w:r>
    </w:p>
  </w:footnote>
  <w:footnote w:type="continuationSeparator" w:id="0">
    <w:p w14:paraId="7CF1487A" w14:textId="77777777" w:rsidR="00234E5C" w:rsidRDefault="00234E5C" w:rsidP="00F95083">
      <w:pPr>
        <w:ind w:firstLine="480"/>
      </w:pPr>
      <w:r>
        <w:continuationSeparator/>
      </w:r>
    </w:p>
    <w:p w14:paraId="4F767DEF" w14:textId="77777777" w:rsidR="00234E5C" w:rsidRDefault="00234E5C" w:rsidP="00F95083">
      <w:pPr>
        <w:ind w:firstLine="480"/>
      </w:pPr>
    </w:p>
    <w:p w14:paraId="0FCA1F5B" w14:textId="77777777" w:rsidR="00234E5C" w:rsidRDefault="00234E5C" w:rsidP="00F95083">
      <w:pPr>
        <w:ind w:firstLine="480"/>
      </w:pPr>
    </w:p>
    <w:p w14:paraId="58219E41" w14:textId="77777777" w:rsidR="00234E5C" w:rsidRDefault="00234E5C" w:rsidP="00F95083">
      <w:pPr>
        <w:ind w:firstLine="480"/>
      </w:pPr>
    </w:p>
    <w:p w14:paraId="1CC1064C" w14:textId="77777777" w:rsidR="00234E5C" w:rsidRDefault="00234E5C" w:rsidP="00F95083">
      <w:pPr>
        <w:ind w:firstLine="480"/>
      </w:pPr>
    </w:p>
    <w:p w14:paraId="341B4D8E" w14:textId="77777777" w:rsidR="00234E5C" w:rsidRDefault="00234E5C" w:rsidP="00F95083">
      <w:pPr>
        <w:ind w:firstLine="480"/>
      </w:pPr>
    </w:p>
    <w:p w14:paraId="167B000E" w14:textId="77777777" w:rsidR="00234E5C" w:rsidRDefault="00234E5C" w:rsidP="00F95083">
      <w:pPr>
        <w:ind w:firstLine="480"/>
      </w:pPr>
    </w:p>
    <w:p w14:paraId="07BDC6CC" w14:textId="77777777" w:rsidR="00234E5C" w:rsidRDefault="00234E5C" w:rsidP="00F95083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A4A7A" w14:textId="77777777" w:rsidR="00C24336" w:rsidRDefault="00C24336" w:rsidP="0099546E">
    <w:pPr>
      <w:pStyle w:val="a4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F71B8" w14:textId="77777777" w:rsidR="00C24336" w:rsidRDefault="00C243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3B406" w14:textId="77777777" w:rsidR="00C24336" w:rsidRDefault="00C243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6689" w14:textId="77777777" w:rsidR="00C24336" w:rsidRDefault="00C24336" w:rsidP="0099546E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B1428" w14:textId="77777777" w:rsidR="00C24336" w:rsidRDefault="00C24336" w:rsidP="002505B1">
    <w:pPr>
      <w:pStyle w:val="a4"/>
    </w:pPr>
    <w:r>
      <w:rPr>
        <w:rFonts w:hint="eastAsia"/>
      </w:rPr>
      <w:t>数字电子技术综合实验报告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12457" w14:textId="77777777" w:rsidR="00C24336" w:rsidRDefault="00C24336" w:rsidP="0019233A">
    <w:pPr>
      <w:pStyle w:val="a4"/>
    </w:pPr>
    <w:r>
      <w:rPr>
        <w:rFonts w:hint="eastAsia"/>
      </w:rPr>
      <w:t>摘</w:t>
    </w:r>
    <w:r>
      <w:rPr>
        <w:rFonts w:hint="eastAsia"/>
      </w:rPr>
      <w:t xml:space="preserve">  </w:t>
    </w:r>
    <w:r>
      <w:rPr>
        <w:rFonts w:hint="eastAsia"/>
      </w:rPr>
      <w:t>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69B60" w14:textId="77777777" w:rsidR="00C24336" w:rsidRDefault="00C24336" w:rsidP="0003388A">
    <w:pPr>
      <w:pStyle w:val="a4"/>
    </w:pPr>
    <w:r>
      <w:rPr>
        <w:rFonts w:hint="eastAsia"/>
      </w:rPr>
      <w:t>目录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E64FC" w14:textId="1D0F828A" w:rsidR="00C24336" w:rsidRDefault="00C24336" w:rsidP="0019233A">
    <w:pPr>
      <w:pStyle w:val="a4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612262">
      <w:t>0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 w:rsidR="002C5FB0">
      <w:fldChar w:fldCharType="separate"/>
    </w:r>
    <w:r w:rsidR="00612262">
      <w:rPr>
        <w:rFonts w:hint="eastAsia"/>
      </w:rPr>
      <w:t>附</w:t>
    </w:r>
    <w:r w:rsidR="00612262">
      <w:rPr>
        <w:rFonts w:hint="eastAsia"/>
      </w:rPr>
      <w:t xml:space="preserve">   </w:t>
    </w:r>
    <w:r w:rsidR="00612262">
      <w:rPr>
        <w:rFonts w:hint="eastAsia"/>
      </w:rPr>
      <w:t>录</w: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A6FB9" w14:textId="77777777" w:rsidR="00C24336" w:rsidRPr="009F6F22" w:rsidRDefault="00C24336" w:rsidP="009F6F22">
    <w:pPr>
      <w:pStyle w:val="a4"/>
    </w:pPr>
    <w:r>
      <w:rPr>
        <w:rFonts w:hint="eastAsia"/>
      </w:rPr>
      <w:t>数字电子技术综合实验报告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323D" w14:textId="323AADBD" w:rsidR="00C24336" w:rsidRDefault="00C24336" w:rsidP="007B5A75">
    <w:pPr>
      <w:pStyle w:val="a4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612262">
      <w:rPr>
        <w:rFonts w:hint="eastAsia"/>
      </w:rPr>
      <w:t>附</w:t>
    </w:r>
    <w:r w:rsidR="00612262">
      <w:rPr>
        <w:rFonts w:hint="eastAsia"/>
      </w:rPr>
      <w:t xml:space="preserve">   </w:t>
    </w:r>
    <w:r w:rsidR="00612262">
      <w:rPr>
        <w:rFonts w:hint="eastAsia"/>
      </w:rPr>
      <w:t>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B482E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F5E201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978B1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5943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DFAA1B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B8A3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0B05D5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A2AA4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1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3627F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F585A"/>
    <w:multiLevelType w:val="hybridMultilevel"/>
    <w:tmpl w:val="79868B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4706B33"/>
    <w:multiLevelType w:val="multilevel"/>
    <w:tmpl w:val="A68CC71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7CD6BAF"/>
    <w:multiLevelType w:val="multilevel"/>
    <w:tmpl w:val="E2FC6152"/>
    <w:lvl w:ilvl="0">
      <w:start w:val="1"/>
      <w:numFmt w:val="chineseCountingThousand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3" w15:restartNumberingAfterBreak="0">
    <w:nsid w:val="089733F7"/>
    <w:multiLevelType w:val="hybridMultilevel"/>
    <w:tmpl w:val="985A2002"/>
    <w:lvl w:ilvl="0" w:tplc="9824061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0DC7415F"/>
    <w:multiLevelType w:val="multilevel"/>
    <w:tmpl w:val="AE3A913C"/>
    <w:lvl w:ilvl="0">
      <w:start w:val="1"/>
      <w:numFmt w:val="chineseCountingThousand"/>
      <w:isLgl/>
      <w:suff w:val="space"/>
      <w:lvlText w:val="第%1章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5" w15:restartNumberingAfterBreak="0">
    <w:nsid w:val="1127427A"/>
    <w:multiLevelType w:val="multilevel"/>
    <w:tmpl w:val="3188BFC0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18" w15:restartNumberingAfterBreak="0">
    <w:nsid w:val="39A067D2"/>
    <w:multiLevelType w:val="hybridMultilevel"/>
    <w:tmpl w:val="FCD4E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A84AD5"/>
    <w:multiLevelType w:val="hybridMultilevel"/>
    <w:tmpl w:val="1242C4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2626B47"/>
    <w:multiLevelType w:val="hybridMultilevel"/>
    <w:tmpl w:val="C49C4C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5D7C3623"/>
    <w:multiLevelType w:val="multilevel"/>
    <w:tmpl w:val="463CC64A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22" w15:restartNumberingAfterBreak="0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23" w15:restartNumberingAfterBreak="0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24" w15:restartNumberingAfterBreak="0">
    <w:nsid w:val="7C406D77"/>
    <w:multiLevelType w:val="hybridMultilevel"/>
    <w:tmpl w:val="922E711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0"/>
  </w:num>
  <w:num w:numId="5">
    <w:abstractNumId w:val="19"/>
  </w:num>
  <w:num w:numId="6">
    <w:abstractNumId w:val="16"/>
    <w:lvlOverride w:ilvl="0">
      <w:startOverride w:val="1"/>
    </w:lvlOverride>
  </w:num>
  <w:num w:numId="7">
    <w:abstractNumId w:val="13"/>
  </w:num>
  <w:num w:numId="8">
    <w:abstractNumId w:val="21"/>
  </w:num>
  <w:num w:numId="9">
    <w:abstractNumId w:val="22"/>
  </w:num>
  <w:num w:numId="10">
    <w:abstractNumId w:val="17"/>
  </w:num>
  <w:num w:numId="11">
    <w:abstractNumId w:val="23"/>
  </w:num>
  <w:num w:numId="12">
    <w:abstractNumId w:val="24"/>
  </w:num>
  <w:num w:numId="13">
    <w:abstractNumId w:val="15"/>
  </w:num>
  <w:num w:numId="14">
    <w:abstractNumId w:val="11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12"/>
  </w:num>
  <w:num w:numId="34">
    <w:abstractNumId w:val="14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mirrorMargins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evenAndOddHeaders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107EFA"/>
    <w:rsid w:val="000027CB"/>
    <w:rsid w:val="00003C1E"/>
    <w:rsid w:val="00006065"/>
    <w:rsid w:val="00006A31"/>
    <w:rsid w:val="000072DF"/>
    <w:rsid w:val="00010209"/>
    <w:rsid w:val="00012AF6"/>
    <w:rsid w:val="00012B3D"/>
    <w:rsid w:val="00014639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D20"/>
    <w:rsid w:val="000263DC"/>
    <w:rsid w:val="00027E61"/>
    <w:rsid w:val="00031F01"/>
    <w:rsid w:val="00032135"/>
    <w:rsid w:val="0003388A"/>
    <w:rsid w:val="00033996"/>
    <w:rsid w:val="00036C7C"/>
    <w:rsid w:val="00041A23"/>
    <w:rsid w:val="00042FAB"/>
    <w:rsid w:val="00044204"/>
    <w:rsid w:val="00057367"/>
    <w:rsid w:val="00060C7D"/>
    <w:rsid w:val="00062030"/>
    <w:rsid w:val="0006246E"/>
    <w:rsid w:val="000626E9"/>
    <w:rsid w:val="0006371F"/>
    <w:rsid w:val="000664C5"/>
    <w:rsid w:val="00066597"/>
    <w:rsid w:val="00066728"/>
    <w:rsid w:val="00070406"/>
    <w:rsid w:val="000709E1"/>
    <w:rsid w:val="00072A8E"/>
    <w:rsid w:val="000735E9"/>
    <w:rsid w:val="000739E8"/>
    <w:rsid w:val="00073FA1"/>
    <w:rsid w:val="00083B05"/>
    <w:rsid w:val="00084A33"/>
    <w:rsid w:val="0008718B"/>
    <w:rsid w:val="000933E9"/>
    <w:rsid w:val="00093721"/>
    <w:rsid w:val="0009398B"/>
    <w:rsid w:val="00093C81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138C"/>
    <w:rsid w:val="000B30CE"/>
    <w:rsid w:val="000B4661"/>
    <w:rsid w:val="000C016F"/>
    <w:rsid w:val="000C0AA7"/>
    <w:rsid w:val="000C12E8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6527"/>
    <w:rsid w:val="000E1FE3"/>
    <w:rsid w:val="000E47E7"/>
    <w:rsid w:val="000E5327"/>
    <w:rsid w:val="000E5339"/>
    <w:rsid w:val="000E63E3"/>
    <w:rsid w:val="000F10CD"/>
    <w:rsid w:val="000F4797"/>
    <w:rsid w:val="000F5BCC"/>
    <w:rsid w:val="000F7001"/>
    <w:rsid w:val="000F7191"/>
    <w:rsid w:val="000F71F5"/>
    <w:rsid w:val="000F7814"/>
    <w:rsid w:val="001018BD"/>
    <w:rsid w:val="00101D74"/>
    <w:rsid w:val="00104F57"/>
    <w:rsid w:val="001074B7"/>
    <w:rsid w:val="00107DFD"/>
    <w:rsid w:val="00107EFA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527"/>
    <w:rsid w:val="00120DA7"/>
    <w:rsid w:val="00121A76"/>
    <w:rsid w:val="001220F5"/>
    <w:rsid w:val="00127091"/>
    <w:rsid w:val="0013023C"/>
    <w:rsid w:val="00136F23"/>
    <w:rsid w:val="00137575"/>
    <w:rsid w:val="00145724"/>
    <w:rsid w:val="00146FC2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C38"/>
    <w:rsid w:val="001842AB"/>
    <w:rsid w:val="0018785D"/>
    <w:rsid w:val="00187DCA"/>
    <w:rsid w:val="0019232F"/>
    <w:rsid w:val="0019233A"/>
    <w:rsid w:val="00192913"/>
    <w:rsid w:val="00194039"/>
    <w:rsid w:val="0019511E"/>
    <w:rsid w:val="0019567C"/>
    <w:rsid w:val="00195DDF"/>
    <w:rsid w:val="00196C7C"/>
    <w:rsid w:val="001A0D0E"/>
    <w:rsid w:val="001A1A92"/>
    <w:rsid w:val="001A2008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419D"/>
    <w:rsid w:val="001F4C26"/>
    <w:rsid w:val="001F630B"/>
    <w:rsid w:val="001F6DF8"/>
    <w:rsid w:val="001F7F83"/>
    <w:rsid w:val="00200E45"/>
    <w:rsid w:val="0020318B"/>
    <w:rsid w:val="00205B24"/>
    <w:rsid w:val="002063F8"/>
    <w:rsid w:val="00206E08"/>
    <w:rsid w:val="002105B0"/>
    <w:rsid w:val="002105C7"/>
    <w:rsid w:val="002108AD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3060B"/>
    <w:rsid w:val="00234E5C"/>
    <w:rsid w:val="00235C7A"/>
    <w:rsid w:val="00237863"/>
    <w:rsid w:val="00237F05"/>
    <w:rsid w:val="002402CA"/>
    <w:rsid w:val="00241067"/>
    <w:rsid w:val="002414D1"/>
    <w:rsid w:val="00242D3E"/>
    <w:rsid w:val="002502BB"/>
    <w:rsid w:val="0025038D"/>
    <w:rsid w:val="002505B1"/>
    <w:rsid w:val="002524AF"/>
    <w:rsid w:val="002557A8"/>
    <w:rsid w:val="00256511"/>
    <w:rsid w:val="0026177F"/>
    <w:rsid w:val="00263107"/>
    <w:rsid w:val="00263479"/>
    <w:rsid w:val="00263B27"/>
    <w:rsid w:val="00264BEB"/>
    <w:rsid w:val="00264EE0"/>
    <w:rsid w:val="00264FA4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B12EE"/>
    <w:rsid w:val="002B7167"/>
    <w:rsid w:val="002B7CAA"/>
    <w:rsid w:val="002C5D0A"/>
    <w:rsid w:val="002C5FB0"/>
    <w:rsid w:val="002C68C2"/>
    <w:rsid w:val="002D11EE"/>
    <w:rsid w:val="002D158B"/>
    <w:rsid w:val="002D1B52"/>
    <w:rsid w:val="002D1FF2"/>
    <w:rsid w:val="002D41DB"/>
    <w:rsid w:val="002E0C16"/>
    <w:rsid w:val="002E22B2"/>
    <w:rsid w:val="002E2C84"/>
    <w:rsid w:val="002E2CC6"/>
    <w:rsid w:val="002E3B9E"/>
    <w:rsid w:val="002E6663"/>
    <w:rsid w:val="002E7DDC"/>
    <w:rsid w:val="002F1C39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3C37"/>
    <w:rsid w:val="00335D03"/>
    <w:rsid w:val="00336C10"/>
    <w:rsid w:val="00341CFB"/>
    <w:rsid w:val="00343B94"/>
    <w:rsid w:val="00344D57"/>
    <w:rsid w:val="00345436"/>
    <w:rsid w:val="00350BEE"/>
    <w:rsid w:val="00355A32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3064A"/>
    <w:rsid w:val="00430773"/>
    <w:rsid w:val="00431F3D"/>
    <w:rsid w:val="004326C4"/>
    <w:rsid w:val="004354AD"/>
    <w:rsid w:val="004359C3"/>
    <w:rsid w:val="00443BDE"/>
    <w:rsid w:val="00446FA0"/>
    <w:rsid w:val="00451688"/>
    <w:rsid w:val="00452663"/>
    <w:rsid w:val="00454204"/>
    <w:rsid w:val="004577F6"/>
    <w:rsid w:val="00466E43"/>
    <w:rsid w:val="0046799C"/>
    <w:rsid w:val="004719F4"/>
    <w:rsid w:val="00474989"/>
    <w:rsid w:val="00474ED1"/>
    <w:rsid w:val="00481268"/>
    <w:rsid w:val="00482C15"/>
    <w:rsid w:val="0048487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EC9"/>
    <w:rsid w:val="004B734F"/>
    <w:rsid w:val="004C1B86"/>
    <w:rsid w:val="004C2307"/>
    <w:rsid w:val="004C439A"/>
    <w:rsid w:val="004C4709"/>
    <w:rsid w:val="004D379B"/>
    <w:rsid w:val="004D394E"/>
    <w:rsid w:val="004D45EF"/>
    <w:rsid w:val="004E0499"/>
    <w:rsid w:val="004E12CD"/>
    <w:rsid w:val="004E164B"/>
    <w:rsid w:val="004E195D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D09"/>
    <w:rsid w:val="00522A2E"/>
    <w:rsid w:val="00522AFF"/>
    <w:rsid w:val="0052304F"/>
    <w:rsid w:val="00527017"/>
    <w:rsid w:val="00527BDB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3936"/>
    <w:rsid w:val="00563F81"/>
    <w:rsid w:val="0056465F"/>
    <w:rsid w:val="00565EFB"/>
    <w:rsid w:val="0056626D"/>
    <w:rsid w:val="00567A3A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77EA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D14B4"/>
    <w:rsid w:val="005D2266"/>
    <w:rsid w:val="005D3170"/>
    <w:rsid w:val="005D411E"/>
    <w:rsid w:val="005D5556"/>
    <w:rsid w:val="005D691B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333"/>
    <w:rsid w:val="00601825"/>
    <w:rsid w:val="00607600"/>
    <w:rsid w:val="00612262"/>
    <w:rsid w:val="00613DB2"/>
    <w:rsid w:val="006159A8"/>
    <w:rsid w:val="00616CDF"/>
    <w:rsid w:val="0061726E"/>
    <w:rsid w:val="006207AD"/>
    <w:rsid w:val="006220BA"/>
    <w:rsid w:val="006221DE"/>
    <w:rsid w:val="00630AD1"/>
    <w:rsid w:val="00642072"/>
    <w:rsid w:val="00642EBB"/>
    <w:rsid w:val="0064472B"/>
    <w:rsid w:val="006525F3"/>
    <w:rsid w:val="00652AB8"/>
    <w:rsid w:val="00652B68"/>
    <w:rsid w:val="00652F4B"/>
    <w:rsid w:val="00653DB5"/>
    <w:rsid w:val="00655B2C"/>
    <w:rsid w:val="00656BAC"/>
    <w:rsid w:val="00656DDB"/>
    <w:rsid w:val="00660A24"/>
    <w:rsid w:val="00661144"/>
    <w:rsid w:val="00661935"/>
    <w:rsid w:val="00661EF2"/>
    <w:rsid w:val="006640D3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23B0"/>
    <w:rsid w:val="006A2FF9"/>
    <w:rsid w:val="006A35B7"/>
    <w:rsid w:val="006B1695"/>
    <w:rsid w:val="006B16DE"/>
    <w:rsid w:val="006B17BA"/>
    <w:rsid w:val="006B2C5E"/>
    <w:rsid w:val="006B2CB6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5DC6"/>
    <w:rsid w:val="006E646E"/>
    <w:rsid w:val="006E666A"/>
    <w:rsid w:val="006E68E5"/>
    <w:rsid w:val="006E7D0F"/>
    <w:rsid w:val="006F4040"/>
    <w:rsid w:val="006F55B0"/>
    <w:rsid w:val="00700989"/>
    <w:rsid w:val="00702D34"/>
    <w:rsid w:val="00705951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420E"/>
    <w:rsid w:val="00725D53"/>
    <w:rsid w:val="00731E25"/>
    <w:rsid w:val="00732AFD"/>
    <w:rsid w:val="00733790"/>
    <w:rsid w:val="007360E2"/>
    <w:rsid w:val="007373AF"/>
    <w:rsid w:val="007400A7"/>
    <w:rsid w:val="00740E4D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6FFD"/>
    <w:rsid w:val="00761735"/>
    <w:rsid w:val="00762A2F"/>
    <w:rsid w:val="00764634"/>
    <w:rsid w:val="00765195"/>
    <w:rsid w:val="00766DD5"/>
    <w:rsid w:val="00767A24"/>
    <w:rsid w:val="00770DB1"/>
    <w:rsid w:val="00772E4A"/>
    <w:rsid w:val="00773BAE"/>
    <w:rsid w:val="0077454D"/>
    <w:rsid w:val="007805B8"/>
    <w:rsid w:val="00781AF7"/>
    <w:rsid w:val="00782C0D"/>
    <w:rsid w:val="00783CB0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A75"/>
    <w:rsid w:val="007B5E73"/>
    <w:rsid w:val="007B6689"/>
    <w:rsid w:val="007C08D5"/>
    <w:rsid w:val="007C1162"/>
    <w:rsid w:val="007C27FE"/>
    <w:rsid w:val="007C3B52"/>
    <w:rsid w:val="007C4A52"/>
    <w:rsid w:val="007C5E65"/>
    <w:rsid w:val="007C5E86"/>
    <w:rsid w:val="007C6B48"/>
    <w:rsid w:val="007D3EF3"/>
    <w:rsid w:val="007D642E"/>
    <w:rsid w:val="007E067E"/>
    <w:rsid w:val="007E1A03"/>
    <w:rsid w:val="007E2F6A"/>
    <w:rsid w:val="007E533C"/>
    <w:rsid w:val="007E66EE"/>
    <w:rsid w:val="007E6E44"/>
    <w:rsid w:val="007F2CDB"/>
    <w:rsid w:val="007F6F13"/>
    <w:rsid w:val="008013FB"/>
    <w:rsid w:val="00801823"/>
    <w:rsid w:val="00802F00"/>
    <w:rsid w:val="0080725A"/>
    <w:rsid w:val="008149F1"/>
    <w:rsid w:val="008215AF"/>
    <w:rsid w:val="008218CD"/>
    <w:rsid w:val="00824516"/>
    <w:rsid w:val="00825766"/>
    <w:rsid w:val="008259F8"/>
    <w:rsid w:val="00825A86"/>
    <w:rsid w:val="00831420"/>
    <w:rsid w:val="0083375B"/>
    <w:rsid w:val="00835B68"/>
    <w:rsid w:val="008367F0"/>
    <w:rsid w:val="00840A7E"/>
    <w:rsid w:val="008411E9"/>
    <w:rsid w:val="00843805"/>
    <w:rsid w:val="00845643"/>
    <w:rsid w:val="00847727"/>
    <w:rsid w:val="0085106B"/>
    <w:rsid w:val="0085212C"/>
    <w:rsid w:val="0085372B"/>
    <w:rsid w:val="008537F4"/>
    <w:rsid w:val="00853D08"/>
    <w:rsid w:val="00856B1B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E0182"/>
    <w:rsid w:val="008E06A2"/>
    <w:rsid w:val="008E0B26"/>
    <w:rsid w:val="008E1401"/>
    <w:rsid w:val="008E300A"/>
    <w:rsid w:val="008E3559"/>
    <w:rsid w:val="008E3CCF"/>
    <w:rsid w:val="008E6B41"/>
    <w:rsid w:val="008F14C2"/>
    <w:rsid w:val="008F2929"/>
    <w:rsid w:val="008F4D4F"/>
    <w:rsid w:val="008F7916"/>
    <w:rsid w:val="00900A37"/>
    <w:rsid w:val="00901D35"/>
    <w:rsid w:val="0090201C"/>
    <w:rsid w:val="00902EF2"/>
    <w:rsid w:val="00904E6F"/>
    <w:rsid w:val="00906160"/>
    <w:rsid w:val="00911A7F"/>
    <w:rsid w:val="00911B3D"/>
    <w:rsid w:val="00916A12"/>
    <w:rsid w:val="009200F3"/>
    <w:rsid w:val="00920DF5"/>
    <w:rsid w:val="009213C1"/>
    <w:rsid w:val="009236A3"/>
    <w:rsid w:val="00923C8F"/>
    <w:rsid w:val="009246CF"/>
    <w:rsid w:val="0092470F"/>
    <w:rsid w:val="009267D6"/>
    <w:rsid w:val="00926CD2"/>
    <w:rsid w:val="00932187"/>
    <w:rsid w:val="00932890"/>
    <w:rsid w:val="00935A2E"/>
    <w:rsid w:val="00936616"/>
    <w:rsid w:val="0093678B"/>
    <w:rsid w:val="00936F8C"/>
    <w:rsid w:val="00942A1A"/>
    <w:rsid w:val="00944EFB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CB5"/>
    <w:rsid w:val="00970934"/>
    <w:rsid w:val="0097344F"/>
    <w:rsid w:val="00974897"/>
    <w:rsid w:val="009753F5"/>
    <w:rsid w:val="009851B3"/>
    <w:rsid w:val="009857AA"/>
    <w:rsid w:val="00986E98"/>
    <w:rsid w:val="00990CBD"/>
    <w:rsid w:val="00990CD6"/>
    <w:rsid w:val="00991A60"/>
    <w:rsid w:val="00991EB5"/>
    <w:rsid w:val="00994540"/>
    <w:rsid w:val="009951DE"/>
    <w:rsid w:val="0099546E"/>
    <w:rsid w:val="00997730"/>
    <w:rsid w:val="009A0D56"/>
    <w:rsid w:val="009A378B"/>
    <w:rsid w:val="009A3957"/>
    <w:rsid w:val="009A5DB3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83D"/>
    <w:rsid w:val="009E00A4"/>
    <w:rsid w:val="009E2EBE"/>
    <w:rsid w:val="009E4306"/>
    <w:rsid w:val="009E4BFC"/>
    <w:rsid w:val="009F0886"/>
    <w:rsid w:val="009F0B97"/>
    <w:rsid w:val="009F46B5"/>
    <w:rsid w:val="009F526F"/>
    <w:rsid w:val="009F5691"/>
    <w:rsid w:val="009F5919"/>
    <w:rsid w:val="009F61A1"/>
    <w:rsid w:val="009F6F22"/>
    <w:rsid w:val="00A00695"/>
    <w:rsid w:val="00A00B44"/>
    <w:rsid w:val="00A03EB0"/>
    <w:rsid w:val="00A04790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27F07"/>
    <w:rsid w:val="00A30BB1"/>
    <w:rsid w:val="00A30C73"/>
    <w:rsid w:val="00A3455D"/>
    <w:rsid w:val="00A36098"/>
    <w:rsid w:val="00A37416"/>
    <w:rsid w:val="00A37419"/>
    <w:rsid w:val="00A459CF"/>
    <w:rsid w:val="00A50E1B"/>
    <w:rsid w:val="00A52FEB"/>
    <w:rsid w:val="00A53B9A"/>
    <w:rsid w:val="00A575CC"/>
    <w:rsid w:val="00A604D2"/>
    <w:rsid w:val="00A65092"/>
    <w:rsid w:val="00A67B07"/>
    <w:rsid w:val="00A761F4"/>
    <w:rsid w:val="00A76C6C"/>
    <w:rsid w:val="00A82B30"/>
    <w:rsid w:val="00A8356B"/>
    <w:rsid w:val="00A84E24"/>
    <w:rsid w:val="00A85B5B"/>
    <w:rsid w:val="00A878FA"/>
    <w:rsid w:val="00A903B5"/>
    <w:rsid w:val="00A97CA1"/>
    <w:rsid w:val="00AA0D6C"/>
    <w:rsid w:val="00AA115D"/>
    <w:rsid w:val="00AA1214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5B6D"/>
    <w:rsid w:val="00B06E38"/>
    <w:rsid w:val="00B10AD1"/>
    <w:rsid w:val="00B10CF5"/>
    <w:rsid w:val="00B1642D"/>
    <w:rsid w:val="00B207F2"/>
    <w:rsid w:val="00B20B6A"/>
    <w:rsid w:val="00B21052"/>
    <w:rsid w:val="00B215F8"/>
    <w:rsid w:val="00B24AB6"/>
    <w:rsid w:val="00B3508E"/>
    <w:rsid w:val="00B358D1"/>
    <w:rsid w:val="00B35E35"/>
    <w:rsid w:val="00B41DF3"/>
    <w:rsid w:val="00B41E17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5EA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778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59D3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E79"/>
    <w:rsid w:val="00C20BE4"/>
    <w:rsid w:val="00C24336"/>
    <w:rsid w:val="00C25C96"/>
    <w:rsid w:val="00C25D9D"/>
    <w:rsid w:val="00C2756C"/>
    <w:rsid w:val="00C3072A"/>
    <w:rsid w:val="00C307DB"/>
    <w:rsid w:val="00C32F94"/>
    <w:rsid w:val="00C371D6"/>
    <w:rsid w:val="00C4058E"/>
    <w:rsid w:val="00C42B65"/>
    <w:rsid w:val="00C46DD6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4633"/>
    <w:rsid w:val="00C86F36"/>
    <w:rsid w:val="00C876C2"/>
    <w:rsid w:val="00C91784"/>
    <w:rsid w:val="00C91980"/>
    <w:rsid w:val="00C91CD5"/>
    <w:rsid w:val="00C9287A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B7E03"/>
    <w:rsid w:val="00CC1013"/>
    <w:rsid w:val="00CC785D"/>
    <w:rsid w:val="00CD07C0"/>
    <w:rsid w:val="00CD0D06"/>
    <w:rsid w:val="00CD14EE"/>
    <w:rsid w:val="00CD2773"/>
    <w:rsid w:val="00CD3577"/>
    <w:rsid w:val="00CD363D"/>
    <w:rsid w:val="00CD5132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D003E9"/>
    <w:rsid w:val="00D00D92"/>
    <w:rsid w:val="00D00F8E"/>
    <w:rsid w:val="00D01A9A"/>
    <w:rsid w:val="00D01AAE"/>
    <w:rsid w:val="00D0380E"/>
    <w:rsid w:val="00D03B7E"/>
    <w:rsid w:val="00D03F80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1165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F42"/>
    <w:rsid w:val="00D544DF"/>
    <w:rsid w:val="00D56A29"/>
    <w:rsid w:val="00D638DA"/>
    <w:rsid w:val="00D639D6"/>
    <w:rsid w:val="00D65F50"/>
    <w:rsid w:val="00D662EF"/>
    <w:rsid w:val="00D665AF"/>
    <w:rsid w:val="00D6678F"/>
    <w:rsid w:val="00D669A7"/>
    <w:rsid w:val="00D679E0"/>
    <w:rsid w:val="00D67F43"/>
    <w:rsid w:val="00D712E1"/>
    <w:rsid w:val="00D71E73"/>
    <w:rsid w:val="00D7647E"/>
    <w:rsid w:val="00D77F00"/>
    <w:rsid w:val="00D80D13"/>
    <w:rsid w:val="00D8441B"/>
    <w:rsid w:val="00D855BF"/>
    <w:rsid w:val="00D907AB"/>
    <w:rsid w:val="00D934AB"/>
    <w:rsid w:val="00D936A0"/>
    <w:rsid w:val="00D9466C"/>
    <w:rsid w:val="00D972D9"/>
    <w:rsid w:val="00DA1D46"/>
    <w:rsid w:val="00DA2E34"/>
    <w:rsid w:val="00DA5E29"/>
    <w:rsid w:val="00DA6458"/>
    <w:rsid w:val="00DB262D"/>
    <w:rsid w:val="00DB4895"/>
    <w:rsid w:val="00DB6963"/>
    <w:rsid w:val="00DB6D73"/>
    <w:rsid w:val="00DC1293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2C72"/>
    <w:rsid w:val="00DE311B"/>
    <w:rsid w:val="00DE3896"/>
    <w:rsid w:val="00DE4901"/>
    <w:rsid w:val="00DE664E"/>
    <w:rsid w:val="00DE749C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250F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825"/>
    <w:rsid w:val="00E53FF4"/>
    <w:rsid w:val="00E54C82"/>
    <w:rsid w:val="00E5635F"/>
    <w:rsid w:val="00E61637"/>
    <w:rsid w:val="00E61A76"/>
    <w:rsid w:val="00E62383"/>
    <w:rsid w:val="00E62744"/>
    <w:rsid w:val="00E63C0E"/>
    <w:rsid w:val="00E64CA5"/>
    <w:rsid w:val="00E66A1F"/>
    <w:rsid w:val="00E6743E"/>
    <w:rsid w:val="00E675C4"/>
    <w:rsid w:val="00E72194"/>
    <w:rsid w:val="00E74262"/>
    <w:rsid w:val="00E75A9C"/>
    <w:rsid w:val="00E76588"/>
    <w:rsid w:val="00E76DA9"/>
    <w:rsid w:val="00E800D7"/>
    <w:rsid w:val="00E81F93"/>
    <w:rsid w:val="00E82D99"/>
    <w:rsid w:val="00E847E6"/>
    <w:rsid w:val="00E85FF1"/>
    <w:rsid w:val="00E86CDF"/>
    <w:rsid w:val="00E87772"/>
    <w:rsid w:val="00E90A2D"/>
    <w:rsid w:val="00E915E7"/>
    <w:rsid w:val="00EA182B"/>
    <w:rsid w:val="00EA2954"/>
    <w:rsid w:val="00EA2F16"/>
    <w:rsid w:val="00EB1389"/>
    <w:rsid w:val="00EB1DDB"/>
    <w:rsid w:val="00EB5CB1"/>
    <w:rsid w:val="00EB65BC"/>
    <w:rsid w:val="00EC028B"/>
    <w:rsid w:val="00EC061D"/>
    <w:rsid w:val="00EC36DE"/>
    <w:rsid w:val="00EC599D"/>
    <w:rsid w:val="00EC7278"/>
    <w:rsid w:val="00ED2CC8"/>
    <w:rsid w:val="00ED5551"/>
    <w:rsid w:val="00ED5ED0"/>
    <w:rsid w:val="00ED7D22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70E3"/>
    <w:rsid w:val="00F0025C"/>
    <w:rsid w:val="00F07D09"/>
    <w:rsid w:val="00F13AD0"/>
    <w:rsid w:val="00F20F9F"/>
    <w:rsid w:val="00F21126"/>
    <w:rsid w:val="00F24116"/>
    <w:rsid w:val="00F26E34"/>
    <w:rsid w:val="00F27CF8"/>
    <w:rsid w:val="00F303DE"/>
    <w:rsid w:val="00F30A29"/>
    <w:rsid w:val="00F30A8B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52DD4"/>
    <w:rsid w:val="00F54948"/>
    <w:rsid w:val="00F54F25"/>
    <w:rsid w:val="00F6135B"/>
    <w:rsid w:val="00F6575E"/>
    <w:rsid w:val="00F66C31"/>
    <w:rsid w:val="00F7024C"/>
    <w:rsid w:val="00F75CCD"/>
    <w:rsid w:val="00F80FDC"/>
    <w:rsid w:val="00F828ED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4D6"/>
    <w:rsid w:val="00FC3C64"/>
    <w:rsid w:val="00FC4D5B"/>
    <w:rsid w:val="00FC4FCD"/>
    <w:rsid w:val="00FC70FA"/>
    <w:rsid w:val="00FC72D4"/>
    <w:rsid w:val="00FD157A"/>
    <w:rsid w:val="00FD31CF"/>
    <w:rsid w:val="00FD4959"/>
    <w:rsid w:val="00FE14A3"/>
    <w:rsid w:val="00FE269B"/>
    <w:rsid w:val="00FE2AA3"/>
    <w:rsid w:val="00FE5729"/>
    <w:rsid w:val="00FF0243"/>
    <w:rsid w:val="00FF088B"/>
    <w:rsid w:val="00FF11B4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598BE3F"/>
  <w15:chartTrackingRefBased/>
  <w15:docId w15:val="{DAD71A67-C7F0-4FF3-95BB-B9A42029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C1BEB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">
    <w:name w:val="heading 1"/>
    <w:basedOn w:val="a0"/>
    <w:next w:val="a0"/>
    <w:qFormat/>
    <w:rsid w:val="00BD239E"/>
    <w:pPr>
      <w:keepNext/>
      <w:keepLines/>
      <w:numPr>
        <w:numId w:val="8"/>
      </w:numPr>
      <w:spacing w:beforeLines="300" w:before="720" w:afterLines="200" w:after="48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autoRedefine/>
    <w:qFormat/>
    <w:rsid w:val="00194039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autoRedefine/>
    <w:qFormat/>
    <w:rsid w:val="00BD239E"/>
    <w:pPr>
      <w:numPr>
        <w:ilvl w:val="2"/>
      </w:numPr>
      <w:spacing w:beforeLines="50" w:before="50" w:afterLines="0" w:after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rsid w:val="00443BDE"/>
    <w:pPr>
      <w:numPr>
        <w:ilvl w:val="3"/>
        <w:numId w:val="10"/>
      </w:numPr>
      <w:spacing w:beforeLines="0" w:before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rsid w:val="00443BDE"/>
    <w:pPr>
      <w:numPr>
        <w:ilvl w:val="4"/>
        <w:numId w:val="9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rsid w:val="00416650"/>
    <w:pPr>
      <w:numPr>
        <w:ilvl w:val="5"/>
        <w:numId w:val="11"/>
      </w:numPr>
      <w:ind w:left="817" w:hanging="352"/>
      <w:outlineLvl w:val="5"/>
    </w:pPr>
  </w:style>
  <w:style w:type="paragraph" w:styleId="7">
    <w:name w:val="heading 7"/>
    <w:basedOn w:val="60"/>
    <w:next w:val="a0"/>
    <w:qFormat/>
    <w:rsid w:val="00A3455D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rsid w:val="00BD239E"/>
    <w:pPr>
      <w:keepNext/>
      <w:keepLines/>
      <w:numPr>
        <w:ilvl w:val="7"/>
        <w:numId w:val="8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qFormat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19233A"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0E47E7"/>
    <w:pPr>
      <w:numPr>
        <w:numId w:val="1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customStyle="1" w:styleId="a8">
    <w:name w:val="图表题注"/>
    <w:basedOn w:val="a0"/>
    <w:next w:val="a0"/>
    <w:rsid w:val="002219C6"/>
    <w:pPr>
      <w:spacing w:beforeLines="50" w:before="50" w:afterLines="50" w:after="50"/>
      <w:ind w:firstLineChars="0" w:firstLine="0"/>
      <w:jc w:val="center"/>
    </w:pPr>
    <w:rPr>
      <w:sz w:val="21"/>
    </w:rPr>
  </w:style>
  <w:style w:type="paragraph" w:styleId="a9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semiHidden/>
    <w:rsid w:val="00DC28D9"/>
    <w:pPr>
      <w:shd w:val="clear" w:color="auto" w:fill="000080"/>
    </w:pPr>
  </w:style>
  <w:style w:type="paragraph" w:styleId="ab">
    <w:name w:val="Title"/>
    <w:basedOn w:val="a0"/>
    <w:qFormat/>
    <w:rsid w:val="00DE749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Body Text"/>
    <w:basedOn w:val="a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0"/>
    <w:next w:val="a0"/>
    <w:rsid w:val="00D23CE8"/>
    <w:pPr>
      <w:ind w:firstLineChars="0" w:firstLine="0"/>
    </w:pPr>
    <w:rPr>
      <w:noProof w:val="0"/>
      <w:sz w:val="21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0"/>
    <w:next w:val="a0"/>
    <w:uiPriority w:val="39"/>
    <w:rsid w:val="003D2CB5"/>
    <w:pPr>
      <w:ind w:firstLineChars="0" w:firstLine="0"/>
    </w:pPr>
  </w:style>
  <w:style w:type="paragraph" w:styleId="TOC2">
    <w:name w:val="toc 2"/>
    <w:basedOn w:val="a0"/>
    <w:next w:val="a0"/>
    <w:uiPriority w:val="39"/>
    <w:rsid w:val="005C065F"/>
    <w:pPr>
      <w:ind w:leftChars="100" w:left="100" w:firstLineChars="0" w:firstLine="0"/>
    </w:pPr>
  </w:style>
  <w:style w:type="paragraph" w:styleId="TOC3">
    <w:name w:val="toc 3"/>
    <w:basedOn w:val="a0"/>
    <w:next w:val="a0"/>
    <w:uiPriority w:val="39"/>
    <w:rsid w:val="005C065F"/>
    <w:pPr>
      <w:ind w:leftChars="200" w:left="200" w:firstLineChars="0" w:firstLine="0"/>
    </w:pPr>
  </w:style>
  <w:style w:type="paragraph" w:styleId="af">
    <w:name w:val="Plain Text"/>
    <w:basedOn w:val="a0"/>
    <w:rsid w:val="00183C38"/>
    <w:pPr>
      <w:ind w:left="492" w:firstLineChars="0" w:firstLine="0"/>
      <w:outlineLvl w:val="0"/>
    </w:pPr>
    <w:rPr>
      <w:rFonts w:ascii="宋体" w:hAnsi="Courier New"/>
      <w:noProof w:val="0"/>
      <w:sz w:val="21"/>
      <w:szCs w:val="20"/>
    </w:rPr>
  </w:style>
  <w:style w:type="paragraph" w:styleId="af0">
    <w:name w:val="footnote text"/>
    <w:basedOn w:val="a0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af1">
    <w:name w:val="公式"/>
    <w:basedOn w:val="a0"/>
    <w:next w:val="a0"/>
    <w:autoRedefine/>
    <w:rsid w:val="00DC1293"/>
    <w:pPr>
      <w:tabs>
        <w:tab w:val="right" w:pos="8971"/>
      </w:tabs>
      <w:spacing w:beforeLines="50" w:before="120" w:afterLines="50" w:after="120" w:line="240" w:lineRule="auto"/>
      <w:ind w:firstLine="480"/>
    </w:pPr>
  </w:style>
  <w:style w:type="character" w:customStyle="1" w:styleId="MTEquationSection">
    <w:name w:val="MTEquationSection"/>
    <w:rsid w:val="00343B94"/>
    <w:rPr>
      <w:b/>
      <w:vanish w:val="0"/>
      <w:color w:val="FF0000"/>
    </w:rPr>
  </w:style>
  <w:style w:type="paragraph" w:styleId="TOC4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beforeLines="0" w:before="0" w:afterLines="0" w:after="0" w:line="288" w:lineRule="auto"/>
      <w:ind w:firstLineChars="0" w:firstLine="0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标题6"/>
    <w:basedOn w:val="a0"/>
    <w:rsid w:val="00187DCA"/>
    <w:pPr>
      <w:numPr>
        <w:numId w:val="9"/>
      </w:numPr>
      <w:ind w:firstLineChars="0" w:firstLine="0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0"/>
    <w:rsid w:val="00481268"/>
    <w:pPr>
      <w:spacing w:beforeLines="300" w:before="720" w:afterLines="200" w:after="480"/>
      <w:ind w:firstLineChars="0" w:firstLine="0"/>
      <w:jc w:val="center"/>
    </w:pPr>
    <w:rPr>
      <w:sz w:val="32"/>
      <w:szCs w:val="32"/>
    </w:rPr>
  </w:style>
  <w:style w:type="character" w:customStyle="1" w:styleId="a6">
    <w:name w:val="页脚 字符"/>
    <w:link w:val="a5"/>
    <w:uiPriority w:val="99"/>
    <w:rsid w:val="00782C0D"/>
    <w:rPr>
      <w:noProof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6.wmf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footer" Target="footer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oleObject" Target="embeddings/oleObject1.bin"/><Relationship Id="rId28" Type="http://schemas.openxmlformats.org/officeDocument/2006/relationships/oleObject" Target="embeddings/oleObject4.bin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2.emf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wmf"/><Relationship Id="rId27" Type="http://schemas.openxmlformats.org/officeDocument/2006/relationships/oleObject" Target="embeddings/oleObject3.bin"/><Relationship Id="rId30" Type="http://schemas.openxmlformats.org/officeDocument/2006/relationships/header" Target="header8.xml"/><Relationship Id="rId35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&#27169;&#25311;&#30005;&#23376;&#25216;&#26415;&#22522;&#30784;&#23454;&#39564;\04&#23454;&#39564;&#25253;&#21578;\&#35199;&#23433;&#20132;&#22823;&#30805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8BE0-0403-40FC-A352-627975D3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西安交大硕士学位论文模板.dot</Template>
  <TotalTime>962</TotalTime>
  <Pages>18</Pages>
  <Words>1135</Words>
  <Characters>6471</Characters>
  <Application>Microsoft Office Word</Application>
  <DocSecurity>0</DocSecurity>
  <Lines>53</Lines>
  <Paragraphs>15</Paragraphs>
  <ScaleCrop>false</ScaleCrop>
  <Company>HKZJZ</Company>
  <LinksUpToDate>false</LinksUpToDate>
  <CharactersWithSpaces>7591</CharactersWithSpaces>
  <SharedDoc>false</SharedDoc>
  <HLinks>
    <vt:vector size="246" baseType="variant">
      <vt:variant>
        <vt:i4>6553717</vt:i4>
      </vt:variant>
      <vt:variant>
        <vt:i4>694</vt:i4>
      </vt:variant>
      <vt:variant>
        <vt:i4>0</vt:i4>
      </vt:variant>
      <vt:variant>
        <vt:i4>5</vt:i4>
      </vt:variant>
      <vt:variant>
        <vt:lpwstr>http://atsdrl/</vt:lpwstr>
      </vt:variant>
      <vt:variant>
        <vt:lpwstr/>
      </vt:variant>
      <vt:variant>
        <vt:i4>1507388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_Toc179470335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_Toc179470334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_Toc179470333</vt:lpwstr>
      </vt:variant>
      <vt:variant>
        <vt:i4>1507388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_Toc179470332</vt:lpwstr>
      </vt:variant>
      <vt:variant>
        <vt:i4>1507388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_Toc179470331</vt:lpwstr>
      </vt:variant>
      <vt:variant>
        <vt:i4>1507388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_Toc179470330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_Toc179470329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_Toc179470328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_Toc179470327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_Toc179470326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_Toc179470325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_Toc179470324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_Toc179470323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_Toc179470322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_Toc179470321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_Toc179470320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_Toc179470319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_Toc179470318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_Toc179470317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_Toc179470316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_Toc179470315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_Toc179470314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_Toc179470313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_Toc179470312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_Toc179470311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_Toc179470310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_Toc179470309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_Toc179470308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_Toc179470307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_Toc179470306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_Toc179470305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_Toc179470304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_Toc179470303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_Toc179470302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_Toc179470301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_Toc179470300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_Toc179470299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_Toc179470298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_Toc179470297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_Toc179470296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subject/>
  <dc:creator>LENOVO</dc:creator>
  <cp:keywords/>
  <cp:lastModifiedBy>敏 孙</cp:lastModifiedBy>
  <cp:revision>47</cp:revision>
  <cp:lastPrinted>2005-05-25T02:13:00Z</cp:lastPrinted>
  <dcterms:created xsi:type="dcterms:W3CDTF">2019-05-05T02:38:00Z</dcterms:created>
  <dcterms:modified xsi:type="dcterms:W3CDTF">2020-11-18T02:53:00Z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